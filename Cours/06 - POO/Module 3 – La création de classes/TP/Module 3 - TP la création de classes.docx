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B4C832" w14:textId="7AC33940" w:rsidR="00924F5F" w:rsidRPr="00494DCF" w:rsidRDefault="002600D1" w:rsidP="00401B0B">
      <w:pPr>
        <w:pStyle w:val="Titre"/>
        <w:rPr>
          <w:noProof/>
          <w:lang w:val="fr-FR"/>
        </w:rPr>
      </w:pPr>
      <w:r>
        <w:rPr>
          <w:lang w:val="fr-FR"/>
        </w:rPr>
        <w:t>Quel médecin 1</w:t>
      </w:r>
    </w:p>
    <w:p w14:paraId="2E71015A" w14:textId="11EC7C61" w:rsidR="00924F5F" w:rsidRPr="00C62D79" w:rsidRDefault="007E0E92" w:rsidP="00401B0B">
      <w:pPr>
        <w:pStyle w:val="Titre1"/>
        <w:rPr>
          <w:rFonts w:ascii="Century Gothic" w:hAnsi="Century Gothic"/>
          <w:noProof/>
          <w:szCs w:val="16"/>
          <w:lang w:val="fr-FR"/>
        </w:rPr>
      </w:pPr>
      <w:r>
        <w:rPr>
          <w:lang w:val="fr-FR"/>
        </w:rPr>
        <w:t xml:space="preserve">TP du </w:t>
      </w:r>
      <w:r w:rsidR="00BB4AC7">
        <w:rPr>
          <w:lang w:val="fr-FR"/>
        </w:rPr>
        <w:t>M</w:t>
      </w:r>
      <w:r>
        <w:rPr>
          <w:lang w:val="fr-FR"/>
        </w:rPr>
        <w:t xml:space="preserve">odule </w:t>
      </w:r>
      <w:r w:rsidR="00BB4AC7">
        <w:rPr>
          <w:lang w:val="fr-FR"/>
        </w:rPr>
        <w:t>0</w:t>
      </w:r>
      <w:r w:rsidR="004F450B">
        <w:rPr>
          <w:lang w:val="fr-FR"/>
        </w:rPr>
        <w:t>3</w:t>
      </w:r>
      <w:r w:rsidR="00BB4AC7">
        <w:rPr>
          <w:lang w:val="fr-FR"/>
        </w:rPr>
        <w:t xml:space="preserve"> – </w:t>
      </w:r>
      <w:r w:rsidR="003D1E58">
        <w:rPr>
          <w:lang w:val="fr-FR"/>
        </w:rPr>
        <w:t>La création de classes</w:t>
      </w:r>
    </w:p>
    <w:p w14:paraId="404DB5B5" w14:textId="77777777" w:rsidR="00924F5F" w:rsidRPr="00C62D79" w:rsidRDefault="00924F5F" w:rsidP="00924F5F">
      <w:pPr>
        <w:rPr>
          <w:rFonts w:ascii="Century Gothic" w:hAnsi="Century Gothic"/>
          <w:noProof/>
          <w:sz w:val="18"/>
          <w:szCs w:val="18"/>
          <w:lang w:val="fr-FR"/>
        </w:rPr>
      </w:pPr>
    </w:p>
    <w:tbl>
      <w:tblPr>
        <w:tblStyle w:val="Grilledutableau"/>
        <w:tblW w:w="9645" w:type="dxa"/>
        <w:tblInd w:w="-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2F2F2" w:themeFill="background1" w:themeFillShade="F2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645"/>
      </w:tblGrid>
      <w:tr w:rsidR="00924F5F" w:rsidRPr="00470C67" w14:paraId="4E93A745" w14:textId="77777777" w:rsidTr="001B5F2A">
        <w:tc>
          <w:tcPr>
            <w:tcW w:w="9645" w:type="dxa"/>
            <w:shd w:val="clear" w:color="auto" w:fill="F2F2F2" w:themeFill="background1" w:themeFillShade="F2"/>
          </w:tcPr>
          <w:p w14:paraId="0040BCB2" w14:textId="3110F968" w:rsidR="00924F5F" w:rsidRPr="00C62D79" w:rsidRDefault="00753199" w:rsidP="003D1E58">
            <w:pPr>
              <w:pStyle w:val="TPnormal"/>
            </w:pPr>
            <w:r>
              <w:t xml:space="preserve">Avant de démarrer ce TP, il convient d’avoir suivi les vidéos des modules 1 à 3. Son objectif est </w:t>
            </w:r>
            <w:r w:rsidR="003D1E58">
              <w:t>de créer un ensemble de classes Java</w:t>
            </w:r>
            <w:r>
              <w:t>.</w:t>
            </w:r>
          </w:p>
        </w:tc>
      </w:tr>
    </w:tbl>
    <w:p w14:paraId="1184DB29" w14:textId="77777777" w:rsidR="00924F5F" w:rsidRPr="00C62D79" w:rsidRDefault="00924F5F" w:rsidP="00924F5F">
      <w:pPr>
        <w:rPr>
          <w:rFonts w:ascii="Century Gothic" w:hAnsi="Century Gothic"/>
          <w:noProof/>
          <w:sz w:val="18"/>
          <w:szCs w:val="18"/>
          <w:lang w:val="fr-FR"/>
        </w:rPr>
      </w:pPr>
    </w:p>
    <w:tbl>
      <w:tblPr>
        <w:tblStyle w:val="Grilledutableau"/>
        <w:tblW w:w="3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3288"/>
      </w:tblGrid>
      <w:tr w:rsidR="00924F5F" w:rsidRPr="008B220B" w14:paraId="7AFF424A" w14:textId="77777777" w:rsidTr="00401B0B">
        <w:trPr>
          <w:trHeight w:val="20"/>
        </w:trPr>
        <w:tc>
          <w:tcPr>
            <w:tcW w:w="3288" w:type="dxa"/>
            <w:shd w:val="clear" w:color="auto" w:fill="348899"/>
            <w:vAlign w:val="center"/>
          </w:tcPr>
          <w:p w14:paraId="30D874A2" w14:textId="77777777" w:rsidR="00924F5F" w:rsidRPr="00401B0B" w:rsidRDefault="00924F5F" w:rsidP="001B5F2A">
            <w:pPr>
              <w:spacing w:before="40" w:after="40"/>
              <w:jc w:val="center"/>
              <w:rPr>
                <w:b/>
                <w:color w:val="FFFFFF" w:themeColor="background1"/>
                <w:lang w:val="fr-FR"/>
              </w:rPr>
            </w:pPr>
            <w:r w:rsidRPr="00401B0B">
              <w:rPr>
                <w:b/>
                <w:color w:val="FFFFFF" w:themeColor="background1"/>
                <w:lang w:val="fr-FR"/>
              </w:rPr>
              <w:t>Durée estimée</w:t>
            </w:r>
          </w:p>
        </w:tc>
      </w:tr>
      <w:tr w:rsidR="00924F5F" w:rsidRPr="008B220B" w14:paraId="4A39EC7F" w14:textId="77777777" w:rsidTr="001B5F2A">
        <w:trPr>
          <w:trHeight w:val="397"/>
        </w:trPr>
        <w:tc>
          <w:tcPr>
            <w:tcW w:w="3288" w:type="dxa"/>
            <w:shd w:val="clear" w:color="auto" w:fill="F2F2F2" w:themeFill="background1" w:themeFillShade="F2"/>
            <w:vAlign w:val="center"/>
          </w:tcPr>
          <w:p w14:paraId="2D9F101D" w14:textId="528A8150" w:rsidR="00924F5F" w:rsidRPr="00C62D79" w:rsidRDefault="00DF1024" w:rsidP="004F450B">
            <w:pPr>
              <w:spacing w:before="120" w:after="120"/>
              <w:jc w:val="center"/>
              <w:rPr>
                <w:lang w:val="fr-FR"/>
              </w:rPr>
            </w:pPr>
            <w:r>
              <w:rPr>
                <w:lang w:val="fr-FR"/>
              </w:rPr>
              <w:t>1 heure</w:t>
            </w:r>
            <w:r w:rsidR="00BB4AC7">
              <w:rPr>
                <w:lang w:val="fr-FR"/>
              </w:rPr>
              <w:br/>
            </w:r>
          </w:p>
        </w:tc>
      </w:tr>
    </w:tbl>
    <w:p w14:paraId="4E70822D" w14:textId="77777777" w:rsidR="00924F5F" w:rsidRPr="00C62D79" w:rsidRDefault="00924F5F" w:rsidP="00494DCF">
      <w:pPr>
        <w:pStyle w:val="TPTitre"/>
      </w:pPr>
      <w:r>
        <w:t>Énoncé</w:t>
      </w:r>
    </w:p>
    <w:p w14:paraId="6999CC0F" w14:textId="430F1AD6" w:rsidR="0012254B" w:rsidRDefault="0012254B" w:rsidP="0012254B">
      <w:pPr>
        <w:pStyle w:val="TPnormalpuce1"/>
        <w:numPr>
          <w:ilvl w:val="0"/>
          <w:numId w:val="0"/>
        </w:numPr>
      </w:pPr>
      <w:r>
        <w:t>Le projet représente la gestion d’une application de prise de rendez-vous d’un cabinet médical.</w:t>
      </w:r>
      <w:r w:rsidR="001502E1">
        <w:t xml:space="preserve"> Pour commencer notre </w:t>
      </w:r>
      <w:r w:rsidR="002600D1">
        <w:t>projet se limite</w:t>
      </w:r>
      <w:r w:rsidR="001502E1">
        <w:t xml:space="preserve"> aux classes Patient, </w:t>
      </w:r>
      <w:proofErr w:type="spellStart"/>
      <w:r w:rsidR="002600D1">
        <w:t>Medecin</w:t>
      </w:r>
      <w:r w:rsidR="003F3959">
        <w:t>Generaliste</w:t>
      </w:r>
      <w:proofErr w:type="spellEnd"/>
      <w:r w:rsidR="002600D1">
        <w:t xml:space="preserve"> et Ad</w:t>
      </w:r>
      <w:r w:rsidR="001502E1">
        <w:t>ress</w:t>
      </w:r>
      <w:r w:rsidR="002600D1">
        <w:t>e</w:t>
      </w:r>
      <w:r w:rsidR="001502E1">
        <w:t>.</w:t>
      </w:r>
    </w:p>
    <w:p w14:paraId="6873A772" w14:textId="2AD15DA7" w:rsidR="003754AE" w:rsidRDefault="003754AE" w:rsidP="003754AE">
      <w:pPr>
        <w:pStyle w:val="TPnormalpuce1"/>
      </w:pPr>
      <w:r w:rsidRPr="0064414C">
        <w:t>Crée</w:t>
      </w:r>
      <w:r>
        <w:t>r</w:t>
      </w:r>
      <w:r w:rsidRPr="0064414C">
        <w:t xml:space="preserve"> le package </w:t>
      </w:r>
      <w:proofErr w:type="spellStart"/>
      <w:r w:rsidRPr="0064414C">
        <w:t>fr.eni.</w:t>
      </w:r>
      <w:r w:rsidR="002C6E6E">
        <w:t>ecole.</w:t>
      </w:r>
      <w:r w:rsidR="002600D1">
        <w:t>quelMedecin.test</w:t>
      </w:r>
      <w:proofErr w:type="spellEnd"/>
      <w:r w:rsidR="002600D1">
        <w:t xml:space="preserve"> qui contiendra les fichiers</w:t>
      </w:r>
      <w:r>
        <w:t xml:space="preserve">  de tests.</w:t>
      </w:r>
    </w:p>
    <w:p w14:paraId="64A489E5" w14:textId="455BB714" w:rsidR="00722480" w:rsidRDefault="00722480" w:rsidP="004347EC">
      <w:pPr>
        <w:pStyle w:val="TPnormalpuce1"/>
      </w:pPr>
      <w:r w:rsidRPr="0064414C">
        <w:t>Crée</w:t>
      </w:r>
      <w:r w:rsidR="004347EC">
        <w:t>r</w:t>
      </w:r>
      <w:r w:rsidRPr="0064414C">
        <w:t xml:space="preserve"> le package </w:t>
      </w:r>
      <w:r w:rsidR="002C6E6E" w:rsidRPr="0064414C">
        <w:t>fr.eni.</w:t>
      </w:r>
      <w:r w:rsidR="002C6E6E">
        <w:t>ecole</w:t>
      </w:r>
      <w:r w:rsidRPr="0064414C">
        <w:t>.</w:t>
      </w:r>
      <w:r w:rsidR="002600D1">
        <w:t>quelMedecin</w:t>
      </w:r>
      <w:r w:rsidRPr="0064414C">
        <w:t>.bo</w:t>
      </w:r>
      <w:r w:rsidR="0022093D">
        <w:t xml:space="preserve"> </w:t>
      </w:r>
      <w:r w:rsidR="003754AE">
        <w:t>qui contiendra les classes à créer.</w:t>
      </w:r>
    </w:p>
    <w:p w14:paraId="0AF40C79" w14:textId="305EE390" w:rsidR="00722480" w:rsidRPr="00722480" w:rsidRDefault="00722480" w:rsidP="00722480">
      <w:pPr>
        <w:pStyle w:val="TPTitre"/>
      </w:pPr>
      <w:r w:rsidRPr="00722480">
        <w:t xml:space="preserve">Ressources </w:t>
      </w:r>
    </w:p>
    <w:p w14:paraId="7604C74E" w14:textId="77777777" w:rsidR="00722480" w:rsidRPr="0064414C" w:rsidRDefault="00722480" w:rsidP="00722480">
      <w:pPr>
        <w:rPr>
          <w:sz w:val="24"/>
          <w:lang w:val="fr-FR"/>
        </w:rPr>
      </w:pPr>
    </w:p>
    <w:p w14:paraId="4F8F2811" w14:textId="4D4DA2DF" w:rsidR="00722480" w:rsidRPr="00C95B62" w:rsidRDefault="00802AD5" w:rsidP="002600D1">
      <w:pPr>
        <w:pStyle w:val="Paragraphedeliste"/>
        <w:numPr>
          <w:ilvl w:val="0"/>
          <w:numId w:val="28"/>
        </w:numPr>
        <w:rPr>
          <w:sz w:val="22"/>
          <w:szCs w:val="22"/>
          <w:lang w:val="fr-FR"/>
        </w:rPr>
      </w:pPr>
      <w:r>
        <w:rPr>
          <w:sz w:val="22"/>
          <w:szCs w:val="22"/>
          <w:lang w:val="fr-FR"/>
        </w:rPr>
        <w:t>fichier</w:t>
      </w:r>
      <w:r w:rsidR="00520B48">
        <w:rPr>
          <w:sz w:val="22"/>
          <w:szCs w:val="22"/>
          <w:lang w:val="fr-FR"/>
        </w:rPr>
        <w:t>s</w:t>
      </w:r>
      <w:r>
        <w:rPr>
          <w:sz w:val="22"/>
          <w:szCs w:val="22"/>
          <w:lang w:val="fr-FR"/>
        </w:rPr>
        <w:t xml:space="preserve"> </w:t>
      </w:r>
      <w:r w:rsidR="00520B48">
        <w:rPr>
          <w:sz w:val="22"/>
          <w:szCs w:val="22"/>
          <w:lang w:val="fr-FR"/>
        </w:rPr>
        <w:t>TestMedecin</w:t>
      </w:r>
      <w:r w:rsidR="00722480" w:rsidRPr="00C95B62">
        <w:rPr>
          <w:sz w:val="22"/>
          <w:szCs w:val="22"/>
          <w:lang w:val="fr-FR"/>
        </w:rPr>
        <w:t>.java</w:t>
      </w:r>
      <w:r w:rsidR="00520B48">
        <w:rPr>
          <w:sz w:val="22"/>
          <w:szCs w:val="22"/>
          <w:lang w:val="fr-FR"/>
        </w:rPr>
        <w:t>, TestPatient.java et TestAdresse.java</w:t>
      </w:r>
      <w:r w:rsidR="00722480" w:rsidRPr="00C95B62">
        <w:rPr>
          <w:sz w:val="22"/>
          <w:szCs w:val="22"/>
          <w:lang w:val="fr-FR"/>
        </w:rPr>
        <w:t xml:space="preserve"> à intégrer dans le package</w:t>
      </w:r>
      <w:r w:rsidR="003754AE" w:rsidRPr="00C95B62">
        <w:rPr>
          <w:sz w:val="22"/>
          <w:szCs w:val="22"/>
          <w:lang w:val="fr-FR"/>
        </w:rPr>
        <w:t xml:space="preserve"> </w:t>
      </w:r>
      <w:proofErr w:type="spellStart"/>
      <w:r w:rsidR="002C6E6E" w:rsidRPr="002C6E6E">
        <w:rPr>
          <w:sz w:val="22"/>
          <w:szCs w:val="22"/>
          <w:lang w:val="fr-FR"/>
        </w:rPr>
        <w:t>fr.eni.ecole</w:t>
      </w:r>
      <w:r w:rsidR="003754AE" w:rsidRPr="00C95B62">
        <w:rPr>
          <w:sz w:val="22"/>
          <w:szCs w:val="22"/>
          <w:lang w:val="fr-FR"/>
        </w:rPr>
        <w:t>.</w:t>
      </w:r>
      <w:r w:rsidR="002600D1" w:rsidRPr="002600D1">
        <w:rPr>
          <w:sz w:val="22"/>
          <w:szCs w:val="22"/>
          <w:lang w:val="fr-FR"/>
        </w:rPr>
        <w:t>quelMedecin</w:t>
      </w:r>
      <w:r w:rsidR="003754AE" w:rsidRPr="00C95B62">
        <w:rPr>
          <w:sz w:val="22"/>
          <w:szCs w:val="22"/>
          <w:lang w:val="fr-FR"/>
        </w:rPr>
        <w:t>.test</w:t>
      </w:r>
      <w:proofErr w:type="spellEnd"/>
    </w:p>
    <w:p w14:paraId="2198DE5C" w14:textId="77777777" w:rsidR="0008448E" w:rsidRDefault="0008448E">
      <w:pPr>
        <w:rPr>
          <w:color w:val="A6A6A6" w:themeColor="background1" w:themeShade="A6"/>
          <w:sz w:val="40"/>
          <w:szCs w:val="40"/>
          <w:lang w:val="fr-FR"/>
        </w:rPr>
      </w:pPr>
      <w:r w:rsidRPr="00802AD5">
        <w:rPr>
          <w:lang w:val="fr-FR"/>
        </w:rPr>
        <w:br w:type="page"/>
      </w:r>
    </w:p>
    <w:p w14:paraId="5BE10752" w14:textId="417E33E0" w:rsidR="00722480" w:rsidRPr="00722480" w:rsidRDefault="00722480" w:rsidP="00722480">
      <w:pPr>
        <w:pStyle w:val="TPTitre"/>
      </w:pPr>
      <w:r>
        <w:lastRenderedPageBreak/>
        <w:t>Indications</w:t>
      </w:r>
    </w:p>
    <w:p w14:paraId="21EBF79F" w14:textId="77777777" w:rsidR="004F450B" w:rsidRPr="004F450B" w:rsidRDefault="004F450B" w:rsidP="004F450B">
      <w:pPr>
        <w:rPr>
          <w:lang w:val="fr-FR"/>
        </w:rPr>
      </w:pPr>
    </w:p>
    <w:p w14:paraId="6C7868BA" w14:textId="58E3A882" w:rsidR="004347EC" w:rsidRPr="000258A7" w:rsidRDefault="005544B8" w:rsidP="004347EC">
      <w:pPr>
        <w:rPr>
          <w:sz w:val="24"/>
          <w:lang w:val="fr-FR"/>
        </w:rPr>
      </w:pPr>
      <w:r w:rsidRPr="00520B48">
        <w:rPr>
          <w:sz w:val="24"/>
          <w:lang w:val="fr-FR"/>
        </w:rPr>
        <w:t xml:space="preserve">1 </w:t>
      </w:r>
      <w:r w:rsidRPr="000258A7">
        <w:rPr>
          <w:sz w:val="24"/>
          <w:lang w:val="fr-FR"/>
        </w:rPr>
        <w:t xml:space="preserve">– Création du projet </w:t>
      </w:r>
      <w:r w:rsidR="004347EC" w:rsidRPr="000258A7">
        <w:rPr>
          <w:sz w:val="24"/>
          <w:lang w:val="fr-FR"/>
        </w:rPr>
        <w:t>:</w:t>
      </w:r>
    </w:p>
    <w:p w14:paraId="6256A333" w14:textId="77777777" w:rsidR="004347EC" w:rsidRPr="000258A7" w:rsidRDefault="004347EC" w:rsidP="004347EC">
      <w:pPr>
        <w:rPr>
          <w:lang w:val="fr-FR"/>
        </w:rPr>
      </w:pPr>
    </w:p>
    <w:p w14:paraId="30BFD0A4" w14:textId="208957CA" w:rsidR="004347EC" w:rsidRDefault="004347EC" w:rsidP="004347EC">
      <w:pPr>
        <w:pStyle w:val="TPnormalpuce1"/>
      </w:pPr>
      <w:r w:rsidRPr="000258A7">
        <w:t>Vérifier que le JRE utilisé est</w:t>
      </w:r>
      <w:r>
        <w:t xml:space="preserve"> bien un JDK 8</w:t>
      </w:r>
    </w:p>
    <w:p w14:paraId="49B3F9BF" w14:textId="39B7B666" w:rsidR="004347EC" w:rsidRDefault="004347EC" w:rsidP="004347EC">
      <w:pPr>
        <w:pStyle w:val="TPnormalpuce1"/>
      </w:pPr>
      <w:r>
        <w:t xml:space="preserve">Garder les options par défaut, notamment  la séparation des fichiers sources et des fichiers compilés </w:t>
      </w:r>
    </w:p>
    <w:p w14:paraId="00973BEE" w14:textId="77777777" w:rsidR="0008448E" w:rsidRDefault="0008448E" w:rsidP="002E0253">
      <w:pPr>
        <w:pStyle w:val="TPnormalpuce1"/>
        <w:numPr>
          <w:ilvl w:val="0"/>
          <w:numId w:val="0"/>
        </w:numPr>
        <w:rPr>
          <w:sz w:val="24"/>
        </w:rPr>
      </w:pPr>
    </w:p>
    <w:p w14:paraId="53C9FC9E" w14:textId="3F94BB7C" w:rsidR="002E0253" w:rsidRDefault="002E0253" w:rsidP="002E0253">
      <w:pPr>
        <w:pStyle w:val="TPnormalpuce1"/>
        <w:numPr>
          <w:ilvl w:val="0"/>
          <w:numId w:val="0"/>
        </w:numPr>
        <w:rPr>
          <w:sz w:val="24"/>
        </w:rPr>
      </w:pPr>
      <w:r>
        <w:rPr>
          <w:sz w:val="24"/>
        </w:rPr>
        <w:t>2</w:t>
      </w:r>
      <w:r w:rsidRPr="00BF1325">
        <w:rPr>
          <w:sz w:val="24"/>
        </w:rPr>
        <w:t xml:space="preserve"> – </w:t>
      </w:r>
      <w:r w:rsidR="0093549F">
        <w:rPr>
          <w:sz w:val="24"/>
        </w:rPr>
        <w:t xml:space="preserve">Création de la classe </w:t>
      </w:r>
      <w:proofErr w:type="spellStart"/>
      <w:r w:rsidR="0093549F">
        <w:rPr>
          <w:sz w:val="24"/>
        </w:rPr>
        <w:t>MedecinGeneraliste</w:t>
      </w:r>
      <w:proofErr w:type="spellEnd"/>
      <w:r w:rsidR="00802AD5">
        <w:rPr>
          <w:sz w:val="24"/>
        </w:rPr>
        <w:t> :</w:t>
      </w:r>
    </w:p>
    <w:p w14:paraId="0F04A9C5" w14:textId="77777777" w:rsidR="0093549F" w:rsidRDefault="0093549F" w:rsidP="00802AD5">
      <w:pPr>
        <w:pStyle w:val="TPnormalpuce1"/>
        <w:numPr>
          <w:ilvl w:val="0"/>
          <w:numId w:val="0"/>
        </w:numPr>
        <w:ind w:left="357" w:hanging="357"/>
      </w:pPr>
      <w:r>
        <w:t>Cette classe possède</w:t>
      </w:r>
    </w:p>
    <w:p w14:paraId="73C3D3A9" w14:textId="0B10EA2B" w:rsidR="00C95B62" w:rsidRDefault="0093549F" w:rsidP="0093549F">
      <w:pPr>
        <w:pStyle w:val="TPnormalpuce1"/>
        <w:numPr>
          <w:ilvl w:val="0"/>
          <w:numId w:val="31"/>
        </w:numPr>
      </w:pPr>
      <w:r>
        <w:t>trois attributs d’instance de type chaîne de caractère pour le nom, le prénom et le numéro de téléphone ;</w:t>
      </w:r>
    </w:p>
    <w:p w14:paraId="2669963A" w14:textId="22F422D4" w:rsidR="0093549F" w:rsidRDefault="0093549F" w:rsidP="0093549F">
      <w:pPr>
        <w:pStyle w:val="TPnormalpuce1"/>
        <w:numPr>
          <w:ilvl w:val="0"/>
          <w:numId w:val="31"/>
        </w:numPr>
      </w:pPr>
      <w:r>
        <w:t>Un attribut de classe de type entier pour le tarif d’une consultation ;</w:t>
      </w:r>
    </w:p>
    <w:p w14:paraId="2F63DD2B" w14:textId="6848873D" w:rsidR="0093549F" w:rsidRDefault="0093549F" w:rsidP="0093549F">
      <w:pPr>
        <w:pStyle w:val="TPnormalpuce1"/>
        <w:numPr>
          <w:ilvl w:val="0"/>
          <w:numId w:val="31"/>
        </w:numPr>
      </w:pPr>
      <w:r>
        <w:t>Un constructeur prenant en paramètre l’ensemble des informations nécessaires à l’initialisation d’une instance</w:t>
      </w:r>
      <w:r w:rsidR="00345FC8">
        <w:t xml:space="preserve"> (nom, prénom et numéro de téléphone)</w:t>
      </w:r>
      <w:r>
        <w:t> ;</w:t>
      </w:r>
    </w:p>
    <w:p w14:paraId="70A5B747" w14:textId="5F3FC84C" w:rsidR="0093549F" w:rsidRDefault="0093549F" w:rsidP="0093549F">
      <w:pPr>
        <w:pStyle w:val="TPnormalpuce1"/>
        <w:numPr>
          <w:ilvl w:val="0"/>
          <w:numId w:val="31"/>
        </w:numPr>
      </w:pPr>
      <w:r>
        <w:t>Des méthodes getters et setters pour les attributs numéro de téléphone (</w:t>
      </w:r>
      <w:proofErr w:type="spellStart"/>
      <w:r>
        <w:t>getNumeroDeTelephone</w:t>
      </w:r>
      <w:proofErr w:type="spellEnd"/>
      <w:r>
        <w:t xml:space="preserve">() et </w:t>
      </w:r>
      <w:proofErr w:type="spellStart"/>
      <w:r>
        <w:t>setNumeroDeTelephone</w:t>
      </w:r>
      <w:proofErr w:type="spellEnd"/>
      <w:r>
        <w:t>()) et pour le tarif de consultation (</w:t>
      </w:r>
      <w:proofErr w:type="spellStart"/>
      <w:r>
        <w:t>getTarif</w:t>
      </w:r>
      <w:proofErr w:type="spellEnd"/>
      <w:r>
        <w:t xml:space="preserve">() et </w:t>
      </w:r>
      <w:proofErr w:type="spellStart"/>
      <w:r>
        <w:t>settarif</w:t>
      </w:r>
      <w:proofErr w:type="spellEnd"/>
      <w:r>
        <w:t>()) </w:t>
      </w:r>
      <w:r w:rsidR="005D1F6F">
        <w:t>et une méthode getter pour le nom (</w:t>
      </w:r>
      <w:proofErr w:type="spellStart"/>
      <w:r w:rsidR="005D1F6F">
        <w:t>getNom</w:t>
      </w:r>
      <w:proofErr w:type="spellEnd"/>
      <w:r w:rsidR="005D1F6F">
        <w:t>())</w:t>
      </w:r>
      <w:r>
        <w:t>;</w:t>
      </w:r>
    </w:p>
    <w:p w14:paraId="09EF0677" w14:textId="31D7CA1D" w:rsidR="0093549F" w:rsidRDefault="0093549F" w:rsidP="0093549F">
      <w:pPr>
        <w:pStyle w:val="TPnormalpuce1"/>
        <w:numPr>
          <w:ilvl w:val="0"/>
          <w:numId w:val="31"/>
        </w:numPr>
      </w:pPr>
      <w:r>
        <w:t>Une méthode afficher()</w:t>
      </w:r>
    </w:p>
    <w:p w14:paraId="366E1EC7" w14:textId="37714E26" w:rsidR="00520B48" w:rsidRPr="00722480" w:rsidRDefault="00520B48" w:rsidP="00520B48">
      <w:pPr>
        <w:pStyle w:val="TPnormalpuce1"/>
        <w:numPr>
          <w:ilvl w:val="0"/>
          <w:numId w:val="0"/>
        </w:numPr>
      </w:pPr>
      <w:r>
        <w:t xml:space="preserve">Copier dans le package  </w:t>
      </w:r>
      <w:proofErr w:type="spellStart"/>
      <w:r w:rsidRPr="0064414C">
        <w:t>fr.eni.</w:t>
      </w:r>
      <w:r>
        <w:t>ecole.quelMedecin.test</w:t>
      </w:r>
      <w:proofErr w:type="spellEnd"/>
      <w:r>
        <w:t xml:space="preserve">  la classe </w:t>
      </w:r>
      <w:proofErr w:type="spellStart"/>
      <w:r>
        <w:t>TestMedecin</w:t>
      </w:r>
      <w:proofErr w:type="spellEnd"/>
      <w:r>
        <w:t xml:space="preserve"> fournie, elle vous permettra de vérifier le fonctionnement final.</w:t>
      </w:r>
    </w:p>
    <w:p w14:paraId="597136F0" w14:textId="10445D4F" w:rsidR="00802AD5" w:rsidRDefault="00802AD5" w:rsidP="00802AD5">
      <w:pPr>
        <w:pStyle w:val="TPnormalpuce1"/>
        <w:numPr>
          <w:ilvl w:val="0"/>
          <w:numId w:val="0"/>
        </w:numPr>
        <w:ind w:left="357" w:hanging="357"/>
      </w:pPr>
      <w:r>
        <w:t>Voici le résultat attendu lors de l’exécu</w:t>
      </w:r>
      <w:r w:rsidR="00520B48">
        <w:t xml:space="preserve">tion de la classe de test </w:t>
      </w:r>
      <w:proofErr w:type="spellStart"/>
      <w:r w:rsidR="00520B48">
        <w:t>TestMedecin</w:t>
      </w:r>
      <w:proofErr w:type="spellEnd"/>
      <w:r>
        <w:t> :</w:t>
      </w:r>
    </w:p>
    <w:p w14:paraId="77CFD0E1" w14:textId="77777777" w:rsidR="00470C67" w:rsidRDefault="00470C67" w:rsidP="00470C6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color w:val="000000"/>
          <w:sz w:val="20"/>
          <w:szCs w:val="20"/>
          <w:lang w:val="fr-FR"/>
        </w:rPr>
        <w:t>__________________________ Médecins ______________________________</w:t>
      </w:r>
    </w:p>
    <w:p w14:paraId="7A8D3E46" w14:textId="77777777" w:rsidR="00470C67" w:rsidRDefault="00470C67" w:rsidP="00470C6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color w:val="000000"/>
          <w:sz w:val="20"/>
          <w:szCs w:val="20"/>
          <w:lang w:val="fr-FR"/>
        </w:rPr>
        <w:t>MALALANICHE Mélanie</w:t>
      </w:r>
    </w:p>
    <w:p w14:paraId="179AEB0F" w14:textId="77777777" w:rsidR="00470C67" w:rsidRDefault="00470C67" w:rsidP="00470C6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color w:val="000000"/>
          <w:sz w:val="20"/>
          <w:szCs w:val="20"/>
          <w:lang w:val="fr-FR"/>
        </w:rPr>
        <w:t>Téléphone : 02.28.03.17.28</w:t>
      </w:r>
    </w:p>
    <w:p w14:paraId="2D385A05" w14:textId="77777777" w:rsidR="00470C67" w:rsidRDefault="00470C67" w:rsidP="00470C6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color w:val="000000"/>
          <w:sz w:val="20"/>
          <w:szCs w:val="20"/>
          <w:lang w:val="fr-FR"/>
        </w:rPr>
        <w:t>Tarif : 25€</w:t>
      </w:r>
    </w:p>
    <w:p w14:paraId="65E234CD" w14:textId="77777777" w:rsidR="00470C67" w:rsidRDefault="00470C67" w:rsidP="00470C6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color w:val="000000"/>
          <w:sz w:val="20"/>
          <w:szCs w:val="20"/>
          <w:lang w:val="fr-FR"/>
        </w:rPr>
        <w:t>------------------------------------------------------------------</w:t>
      </w:r>
    </w:p>
    <w:p w14:paraId="32108526" w14:textId="77777777" w:rsidR="00470C67" w:rsidRDefault="00470C67" w:rsidP="00470C6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color w:val="000000"/>
          <w:sz w:val="20"/>
          <w:szCs w:val="20"/>
          <w:lang w:val="fr-FR"/>
        </w:rPr>
        <w:t>BOSAPIN Edmond</w:t>
      </w:r>
    </w:p>
    <w:p w14:paraId="3ED0D321" w14:textId="77777777" w:rsidR="00470C67" w:rsidRDefault="00470C67" w:rsidP="00470C6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color w:val="000000"/>
          <w:sz w:val="20"/>
          <w:szCs w:val="20"/>
          <w:lang w:val="fr-FR"/>
        </w:rPr>
        <w:t>Téléphone : +33 2 17 18 19 20</w:t>
      </w:r>
    </w:p>
    <w:p w14:paraId="6C406809" w14:textId="77777777" w:rsidR="00470C67" w:rsidRDefault="00470C67" w:rsidP="00470C6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color w:val="000000"/>
          <w:sz w:val="20"/>
          <w:szCs w:val="20"/>
          <w:lang w:val="fr-FR"/>
        </w:rPr>
        <w:t>Tarif : 25€</w:t>
      </w:r>
    </w:p>
    <w:p w14:paraId="7DE4134F" w14:textId="77777777" w:rsidR="00470C67" w:rsidRDefault="00470C67" w:rsidP="00470C6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color w:val="000000"/>
          <w:sz w:val="20"/>
          <w:szCs w:val="20"/>
          <w:lang w:val="fr-FR"/>
        </w:rPr>
        <w:t>------------------------------------------------------------------</w:t>
      </w:r>
    </w:p>
    <w:p w14:paraId="31C5A939" w14:textId="77777777" w:rsidR="00470C67" w:rsidRDefault="00470C67" w:rsidP="00470C6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color w:val="000000"/>
          <w:sz w:val="20"/>
          <w:szCs w:val="20"/>
          <w:lang w:val="fr-FR"/>
        </w:rPr>
        <w:t xml:space="preserve">TABLE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fr-FR"/>
        </w:rPr>
        <w:t>Djémila</w:t>
      </w:r>
      <w:proofErr w:type="spellEnd"/>
    </w:p>
    <w:p w14:paraId="06F9BC5D" w14:textId="77777777" w:rsidR="00470C67" w:rsidRDefault="00470C67" w:rsidP="00470C6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color w:val="000000"/>
          <w:sz w:val="20"/>
          <w:szCs w:val="20"/>
          <w:lang w:val="fr-FR"/>
        </w:rPr>
        <w:t>Téléphone : 03-04-05-06-07</w:t>
      </w:r>
    </w:p>
    <w:p w14:paraId="35BBE84B" w14:textId="77777777" w:rsidR="00470C67" w:rsidRDefault="00470C67" w:rsidP="00470C6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color w:val="000000"/>
          <w:sz w:val="20"/>
          <w:szCs w:val="20"/>
          <w:lang w:val="fr-FR"/>
        </w:rPr>
        <w:t>Tarif : 25€</w:t>
      </w:r>
    </w:p>
    <w:p w14:paraId="04CB5B0B" w14:textId="77777777" w:rsidR="00470C67" w:rsidRDefault="00470C67" w:rsidP="00470C6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color w:val="000000"/>
          <w:sz w:val="20"/>
          <w:szCs w:val="20"/>
          <w:lang w:val="fr-FR"/>
        </w:rPr>
        <w:t>--------------- Changement du numéro de ce médecin ---------------</w:t>
      </w:r>
    </w:p>
    <w:p w14:paraId="087067A7" w14:textId="77777777" w:rsidR="00470C67" w:rsidRDefault="00470C67" w:rsidP="00470C6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color w:val="000000"/>
          <w:sz w:val="20"/>
          <w:szCs w:val="20"/>
          <w:lang w:val="fr-FR"/>
        </w:rPr>
        <w:t>Nouveau numéro du Dr Table : 07-06-05-04-03</w:t>
      </w:r>
    </w:p>
    <w:p w14:paraId="5B451D0D" w14:textId="77777777" w:rsidR="00470C67" w:rsidRDefault="00470C67" w:rsidP="00470C6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color w:val="000000"/>
          <w:sz w:val="20"/>
          <w:szCs w:val="20"/>
          <w:lang w:val="fr-FR"/>
        </w:rPr>
        <w:t>-------------- Changement du prix de la consultation -------------</w:t>
      </w:r>
    </w:p>
    <w:p w14:paraId="05785C16" w14:textId="77777777" w:rsidR="00470C67" w:rsidRDefault="00470C67" w:rsidP="00470C6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color w:val="000000"/>
          <w:sz w:val="20"/>
          <w:szCs w:val="20"/>
          <w:lang w:val="fr-FR"/>
        </w:rPr>
        <w:t>MALALANICHE Mélanie</w:t>
      </w:r>
    </w:p>
    <w:p w14:paraId="75715BBB" w14:textId="77777777" w:rsidR="00470C67" w:rsidRDefault="00470C67" w:rsidP="00470C6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color w:val="000000"/>
          <w:sz w:val="20"/>
          <w:szCs w:val="20"/>
          <w:lang w:val="fr-FR"/>
        </w:rPr>
        <w:t>Téléphone : 02.28.03.17.28</w:t>
      </w:r>
    </w:p>
    <w:p w14:paraId="18D9076D" w14:textId="77777777" w:rsidR="00470C67" w:rsidRDefault="00470C67" w:rsidP="00470C6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color w:val="000000"/>
          <w:sz w:val="20"/>
          <w:szCs w:val="20"/>
          <w:lang w:val="fr-FR"/>
        </w:rPr>
        <w:t>Tarif : 23€</w:t>
      </w:r>
    </w:p>
    <w:p w14:paraId="58FEA90D" w14:textId="77777777" w:rsidR="00470C67" w:rsidRDefault="00470C67" w:rsidP="00470C6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color w:val="000000"/>
          <w:sz w:val="20"/>
          <w:szCs w:val="20"/>
          <w:lang w:val="fr-FR"/>
        </w:rPr>
        <w:t>------------------------------------------------------------------</w:t>
      </w:r>
    </w:p>
    <w:p w14:paraId="3CA84A5D" w14:textId="77777777" w:rsidR="00470C67" w:rsidRDefault="00470C67" w:rsidP="00470C6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color w:val="000000"/>
          <w:sz w:val="20"/>
          <w:szCs w:val="20"/>
          <w:lang w:val="fr-FR"/>
        </w:rPr>
        <w:t>BOSAPIN Edmond</w:t>
      </w:r>
    </w:p>
    <w:p w14:paraId="1F39A82E" w14:textId="77777777" w:rsidR="00470C67" w:rsidRDefault="00470C67" w:rsidP="00470C6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color w:val="000000"/>
          <w:sz w:val="20"/>
          <w:szCs w:val="20"/>
          <w:lang w:val="fr-FR"/>
        </w:rPr>
        <w:t>Téléphone : +33 2 17 18 19 20</w:t>
      </w:r>
    </w:p>
    <w:p w14:paraId="01F5B0C0" w14:textId="77777777" w:rsidR="00470C67" w:rsidRDefault="00470C67" w:rsidP="00470C6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color w:val="000000"/>
          <w:sz w:val="20"/>
          <w:szCs w:val="20"/>
          <w:lang w:val="fr-FR"/>
        </w:rPr>
        <w:t>Tarif : 23€</w:t>
      </w:r>
    </w:p>
    <w:p w14:paraId="498A6687" w14:textId="77777777" w:rsidR="00470C67" w:rsidRDefault="00470C67" w:rsidP="00470C6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color w:val="000000"/>
          <w:sz w:val="20"/>
          <w:szCs w:val="20"/>
          <w:lang w:val="fr-FR"/>
        </w:rPr>
        <w:t>------------------------------------------------------------------</w:t>
      </w:r>
    </w:p>
    <w:p w14:paraId="5D8C2C66" w14:textId="77777777" w:rsidR="00470C67" w:rsidRDefault="00470C67" w:rsidP="00470C6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color w:val="000000"/>
          <w:sz w:val="20"/>
          <w:szCs w:val="20"/>
          <w:lang w:val="fr-FR"/>
        </w:rPr>
        <w:t xml:space="preserve">TABLE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fr-FR"/>
        </w:rPr>
        <w:t>Djémila</w:t>
      </w:r>
      <w:proofErr w:type="spellEnd"/>
    </w:p>
    <w:p w14:paraId="6590305A" w14:textId="77777777" w:rsidR="00470C67" w:rsidRDefault="00470C67" w:rsidP="00470C6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color w:val="000000"/>
          <w:sz w:val="20"/>
          <w:szCs w:val="20"/>
          <w:lang w:val="fr-FR"/>
        </w:rPr>
        <w:t>Téléphone : 07-06-05-04-03</w:t>
      </w:r>
    </w:p>
    <w:p w14:paraId="7EE4C31D" w14:textId="5EBD4033" w:rsidR="008A764C" w:rsidRDefault="00470C67" w:rsidP="008A764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color w:val="000000"/>
          <w:sz w:val="20"/>
          <w:szCs w:val="20"/>
          <w:lang w:val="fr-FR"/>
        </w:rPr>
        <w:t>Tarif : 23€</w:t>
      </w:r>
    </w:p>
    <w:p w14:paraId="1D54BD52" w14:textId="77777777" w:rsidR="00470C67" w:rsidRDefault="00470C67" w:rsidP="00D94C2A">
      <w:pPr>
        <w:rPr>
          <w:sz w:val="24"/>
          <w:lang w:val="fr-FR"/>
        </w:rPr>
      </w:pPr>
    </w:p>
    <w:p w14:paraId="0B574EC3" w14:textId="3DF4A8EE" w:rsidR="00D94C2A" w:rsidRDefault="00D94C2A" w:rsidP="00D94C2A">
      <w:pPr>
        <w:rPr>
          <w:lang w:val="fr-FR"/>
        </w:rPr>
      </w:pPr>
      <w:bookmarkStart w:id="0" w:name="_GoBack"/>
      <w:bookmarkEnd w:id="0"/>
      <w:r>
        <w:rPr>
          <w:sz w:val="24"/>
          <w:lang w:val="fr-FR"/>
        </w:rPr>
        <w:t>3</w:t>
      </w:r>
      <w:r w:rsidRPr="00753199">
        <w:rPr>
          <w:sz w:val="24"/>
          <w:lang w:val="fr-FR"/>
        </w:rPr>
        <w:t xml:space="preserve"> – </w:t>
      </w:r>
      <w:r>
        <w:rPr>
          <w:sz w:val="24"/>
          <w:lang w:val="fr-FR"/>
        </w:rPr>
        <w:t>Création la classe Patient</w:t>
      </w:r>
      <w:r w:rsidRPr="00753199">
        <w:rPr>
          <w:sz w:val="24"/>
          <w:lang w:val="fr-FR"/>
        </w:rPr>
        <w:t xml:space="preserve"> : </w:t>
      </w:r>
    </w:p>
    <w:p w14:paraId="2F754CE2" w14:textId="77777777" w:rsidR="00D94C2A" w:rsidRDefault="00D94C2A" w:rsidP="00D94C2A">
      <w:pPr>
        <w:pStyle w:val="TPnormalpuce1"/>
        <w:numPr>
          <w:ilvl w:val="0"/>
          <w:numId w:val="0"/>
        </w:numPr>
      </w:pPr>
      <w:r>
        <w:t xml:space="preserve">Un patient est caractérisé par son nom, son prénom, son numéro de téléphone, son sexe (F ou M), son numéro de sécurité sociale (entier long), sa date de naissance (de type </w:t>
      </w:r>
      <w:proofErr w:type="spellStart"/>
      <w:r>
        <w:t>LocalDate</w:t>
      </w:r>
      <w:proofErr w:type="spellEnd"/>
      <w:r>
        <w:t>) et éventuellement de commentaires (allergie, antécédents médicaux…).</w:t>
      </w:r>
    </w:p>
    <w:p w14:paraId="42133CDD" w14:textId="77777777" w:rsidR="00D94C2A" w:rsidRDefault="00D94C2A" w:rsidP="00D94C2A">
      <w:pPr>
        <w:pStyle w:val="TPnormalpuce1"/>
        <w:numPr>
          <w:ilvl w:val="0"/>
          <w:numId w:val="0"/>
        </w:numPr>
      </w:pPr>
      <w:r>
        <w:t>Cette classe doit également posséder une méthode d’instance afficher().</w:t>
      </w:r>
    </w:p>
    <w:p w14:paraId="013708A6" w14:textId="1A78458C" w:rsidR="00520B48" w:rsidRPr="00722480" w:rsidRDefault="00520B48" w:rsidP="00520B48">
      <w:pPr>
        <w:pStyle w:val="TPnormalpuce1"/>
        <w:numPr>
          <w:ilvl w:val="0"/>
          <w:numId w:val="0"/>
        </w:numPr>
      </w:pPr>
      <w:r>
        <w:t xml:space="preserve">Copier dans le package  </w:t>
      </w:r>
      <w:proofErr w:type="spellStart"/>
      <w:r w:rsidRPr="0064414C">
        <w:t>fr.eni.</w:t>
      </w:r>
      <w:r>
        <w:t>ecole.quelMedecin.test</w:t>
      </w:r>
      <w:proofErr w:type="spellEnd"/>
      <w:r>
        <w:t xml:space="preserve">  la classe </w:t>
      </w:r>
      <w:proofErr w:type="spellStart"/>
      <w:r>
        <w:t>TestPatient</w:t>
      </w:r>
      <w:proofErr w:type="spellEnd"/>
      <w:r>
        <w:t xml:space="preserve"> fournie, elle vous permettra de vérifier le fonctionnement final.</w:t>
      </w:r>
    </w:p>
    <w:p w14:paraId="0FB71A0F" w14:textId="1AC135BB" w:rsidR="00D94C2A" w:rsidRDefault="00D94C2A" w:rsidP="00D94C2A">
      <w:pPr>
        <w:pStyle w:val="TPnormalpuce1"/>
        <w:numPr>
          <w:ilvl w:val="0"/>
          <w:numId w:val="0"/>
        </w:numPr>
      </w:pPr>
      <w:r>
        <w:t>Voici, l’affichage attendu pour</w:t>
      </w:r>
      <w:r w:rsidR="00520B48">
        <w:t xml:space="preserve"> l’exécution de la classe </w:t>
      </w:r>
      <w:proofErr w:type="spellStart"/>
      <w:r w:rsidR="00520B48">
        <w:t>TestPatient</w:t>
      </w:r>
      <w:proofErr w:type="spellEnd"/>
      <w:r>
        <w:t> :</w:t>
      </w:r>
    </w:p>
    <w:p w14:paraId="1C8D6523" w14:textId="77777777" w:rsidR="00D94C2A" w:rsidRDefault="00D94C2A" w:rsidP="00D94C2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color w:val="000000"/>
          <w:sz w:val="20"/>
          <w:szCs w:val="20"/>
          <w:lang w:val="fr-FR"/>
        </w:rPr>
        <w:t>__________________________ Patient _______________________________</w:t>
      </w:r>
    </w:p>
    <w:p w14:paraId="2507351B" w14:textId="77777777" w:rsidR="007601E9" w:rsidRDefault="007601E9" w:rsidP="007601E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color w:val="000000"/>
          <w:sz w:val="20"/>
          <w:szCs w:val="20"/>
          <w:lang w:val="fr-FR"/>
        </w:rPr>
        <w:t>VAMBUCE Hillary</w:t>
      </w:r>
    </w:p>
    <w:p w14:paraId="208D06CE" w14:textId="77777777" w:rsidR="007601E9" w:rsidRDefault="007601E9" w:rsidP="007601E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color w:val="000000"/>
          <w:sz w:val="20"/>
          <w:szCs w:val="20"/>
          <w:lang w:val="fr-FR"/>
        </w:rPr>
        <w:t>Téléphone : 0123456789</w:t>
      </w:r>
    </w:p>
    <w:p w14:paraId="5D4AD6F0" w14:textId="77777777" w:rsidR="007601E9" w:rsidRDefault="007601E9" w:rsidP="007601E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color w:val="000000"/>
          <w:sz w:val="20"/>
          <w:szCs w:val="20"/>
          <w:lang w:val="fr-FR"/>
        </w:rPr>
        <w:t>Sexe : Féminin</w:t>
      </w:r>
    </w:p>
    <w:p w14:paraId="1B24A7AE" w14:textId="77777777" w:rsidR="007601E9" w:rsidRDefault="007601E9" w:rsidP="007601E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color w:val="000000"/>
          <w:sz w:val="20"/>
          <w:szCs w:val="20"/>
          <w:lang w:val="fr-FR"/>
        </w:rPr>
        <w:t>Numéro de Sécurité sociale : 287060244010154</w:t>
      </w:r>
    </w:p>
    <w:p w14:paraId="684186AA" w14:textId="77777777" w:rsidR="007601E9" w:rsidRDefault="007601E9" w:rsidP="007601E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color w:val="000000"/>
          <w:sz w:val="20"/>
          <w:szCs w:val="20"/>
          <w:lang w:val="fr-FR"/>
        </w:rPr>
        <w:t>Date de naissance : 2 juin 1987</w:t>
      </w:r>
    </w:p>
    <w:p w14:paraId="34D81A66" w14:textId="77777777" w:rsidR="007601E9" w:rsidRDefault="007601E9" w:rsidP="007601E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color w:val="000000"/>
          <w:sz w:val="20"/>
          <w:szCs w:val="20"/>
          <w:lang w:val="fr-FR"/>
        </w:rPr>
        <w:t>Commentaires : Allergie aux arachides</w:t>
      </w:r>
    </w:p>
    <w:p w14:paraId="61799172" w14:textId="77777777" w:rsidR="007601E9" w:rsidRDefault="007601E9" w:rsidP="007601E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color w:val="000000"/>
          <w:sz w:val="20"/>
          <w:szCs w:val="20"/>
          <w:lang w:val="fr-FR"/>
        </w:rPr>
        <w:t>------------------------------------------------------------------</w:t>
      </w:r>
    </w:p>
    <w:p w14:paraId="0FCDACD1" w14:textId="77777777" w:rsidR="007601E9" w:rsidRDefault="007601E9" w:rsidP="007601E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color w:val="000000"/>
          <w:sz w:val="20"/>
          <w:szCs w:val="20"/>
          <w:lang w:val="fr-FR"/>
        </w:rPr>
        <w:t>PERRET Inès</w:t>
      </w:r>
    </w:p>
    <w:p w14:paraId="606B7EB4" w14:textId="77777777" w:rsidR="007601E9" w:rsidRDefault="007601E9" w:rsidP="007601E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color w:val="000000"/>
          <w:sz w:val="20"/>
          <w:szCs w:val="20"/>
          <w:lang w:val="fr-FR"/>
        </w:rPr>
        <w:t>Téléphone : 0698745123</w:t>
      </w:r>
    </w:p>
    <w:p w14:paraId="16E8A2C0" w14:textId="77777777" w:rsidR="007601E9" w:rsidRDefault="007601E9" w:rsidP="007601E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color w:val="000000"/>
          <w:sz w:val="20"/>
          <w:szCs w:val="20"/>
          <w:lang w:val="fr-FR"/>
        </w:rPr>
        <w:t>Sexe : Féminin</w:t>
      </w:r>
    </w:p>
    <w:p w14:paraId="75B84DAE" w14:textId="77777777" w:rsidR="007601E9" w:rsidRDefault="007601E9" w:rsidP="007601E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color w:val="000000"/>
          <w:sz w:val="20"/>
          <w:szCs w:val="20"/>
          <w:lang w:val="fr-FR"/>
        </w:rPr>
        <w:t>Numéro de Sécurité sociale : 245021067034521</w:t>
      </w:r>
    </w:p>
    <w:p w14:paraId="3A88F350" w14:textId="77777777" w:rsidR="007601E9" w:rsidRDefault="007601E9" w:rsidP="007601E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color w:val="000000"/>
          <w:sz w:val="20"/>
          <w:szCs w:val="20"/>
          <w:lang w:val="fr-FR"/>
        </w:rPr>
        <w:t>Date de naissance : 10 février 1945</w:t>
      </w:r>
    </w:p>
    <w:p w14:paraId="32EB1B81" w14:textId="77777777" w:rsidR="007601E9" w:rsidRDefault="007601E9" w:rsidP="007601E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color w:val="000000"/>
          <w:sz w:val="20"/>
          <w:szCs w:val="20"/>
          <w:lang w:val="fr-FR"/>
        </w:rPr>
        <w:t>Commentaires : [aucun commentaire]</w:t>
      </w:r>
    </w:p>
    <w:p w14:paraId="008AFCBC" w14:textId="77777777" w:rsidR="007601E9" w:rsidRDefault="007601E9" w:rsidP="007601E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color w:val="000000"/>
          <w:sz w:val="20"/>
          <w:szCs w:val="20"/>
          <w:lang w:val="fr-FR"/>
        </w:rPr>
        <w:t>------------------------------------------------------------------</w:t>
      </w:r>
    </w:p>
    <w:p w14:paraId="6F0E55BE" w14:textId="77777777" w:rsidR="007601E9" w:rsidRDefault="007601E9" w:rsidP="007601E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color w:val="000000"/>
          <w:sz w:val="20"/>
          <w:szCs w:val="20"/>
          <w:lang w:val="fr-FR"/>
        </w:rPr>
        <w:t>PAMAMOBE Adhémar</w:t>
      </w:r>
    </w:p>
    <w:p w14:paraId="13FC42A1" w14:textId="77777777" w:rsidR="007601E9" w:rsidRDefault="007601E9" w:rsidP="007601E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color w:val="000000"/>
          <w:sz w:val="20"/>
          <w:szCs w:val="20"/>
          <w:lang w:val="fr-FR"/>
        </w:rPr>
        <w:t>Téléphone : 0753428619</w:t>
      </w:r>
    </w:p>
    <w:p w14:paraId="4F94C905" w14:textId="77777777" w:rsidR="007601E9" w:rsidRDefault="007601E9" w:rsidP="007601E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color w:val="000000"/>
          <w:sz w:val="20"/>
          <w:szCs w:val="20"/>
          <w:lang w:val="fr-FR"/>
        </w:rPr>
        <w:t>Sexe : Masculin</w:t>
      </w:r>
    </w:p>
    <w:p w14:paraId="19F096F1" w14:textId="77777777" w:rsidR="007601E9" w:rsidRDefault="007601E9" w:rsidP="007601E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color w:val="000000"/>
          <w:sz w:val="20"/>
          <w:szCs w:val="20"/>
          <w:lang w:val="fr-FR"/>
        </w:rPr>
        <w:t>Numéro de Sécurité sociale : 192112192020142</w:t>
      </w:r>
    </w:p>
    <w:p w14:paraId="3DDB5206" w14:textId="77777777" w:rsidR="007601E9" w:rsidRDefault="007601E9" w:rsidP="007601E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color w:val="000000"/>
          <w:sz w:val="20"/>
          <w:szCs w:val="20"/>
          <w:lang w:val="fr-FR"/>
        </w:rPr>
        <w:t>Date de naissance : 21 novembre 1992</w:t>
      </w:r>
    </w:p>
    <w:p w14:paraId="5EAF8780" w14:textId="21E68C0B" w:rsidR="00D94C2A" w:rsidRDefault="007601E9" w:rsidP="007601E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color w:val="000000"/>
          <w:sz w:val="20"/>
          <w:szCs w:val="20"/>
          <w:lang w:val="fr-FR"/>
        </w:rPr>
        <w:t>Commentaires : [aucun commentaire]</w:t>
      </w:r>
    </w:p>
    <w:p w14:paraId="1CABA58C" w14:textId="4CF191D3" w:rsidR="00C95B62" w:rsidRPr="00BF1325" w:rsidRDefault="00D94C2A" w:rsidP="008A764C">
      <w:pPr>
        <w:pStyle w:val="TPnormalpuce1"/>
        <w:numPr>
          <w:ilvl w:val="0"/>
          <w:numId w:val="0"/>
        </w:numPr>
        <w:rPr>
          <w:sz w:val="24"/>
        </w:rPr>
      </w:pPr>
      <w:r>
        <w:rPr>
          <w:sz w:val="24"/>
        </w:rPr>
        <w:t>4</w:t>
      </w:r>
      <w:r w:rsidR="00802AD5">
        <w:rPr>
          <w:sz w:val="24"/>
        </w:rPr>
        <w:t xml:space="preserve"> – Création de la classe</w:t>
      </w:r>
      <w:r w:rsidR="00C95B62" w:rsidRPr="00BF1325">
        <w:rPr>
          <w:sz w:val="24"/>
        </w:rPr>
        <w:t xml:space="preserve"> </w:t>
      </w:r>
      <w:r w:rsidR="00802AD5">
        <w:rPr>
          <w:sz w:val="24"/>
        </w:rPr>
        <w:t xml:space="preserve">Adresse </w:t>
      </w:r>
      <w:r w:rsidR="00C95B62" w:rsidRPr="00BF1325">
        <w:rPr>
          <w:sz w:val="24"/>
        </w:rPr>
        <w:t>:</w:t>
      </w:r>
    </w:p>
    <w:p w14:paraId="69579AC7" w14:textId="6A742B7C" w:rsidR="00D04929" w:rsidRDefault="00D04929" w:rsidP="00D94C2A">
      <w:pPr>
        <w:pStyle w:val="TPnormalpuce1"/>
        <w:numPr>
          <w:ilvl w:val="0"/>
          <w:numId w:val="0"/>
        </w:numPr>
      </w:pPr>
      <w:r>
        <w:t>Selon les recommandations</w:t>
      </w:r>
      <w:r w:rsidR="008A764C">
        <w:t xml:space="preserve"> (simplifiée</w:t>
      </w:r>
      <w:r w:rsidR="00E30BEC">
        <w:t>s</w:t>
      </w:r>
      <w:r w:rsidR="008A764C">
        <w:t>)</w:t>
      </w:r>
      <w:r>
        <w:t xml:space="preserve"> de La Poste, une adresse</w:t>
      </w:r>
      <w:r w:rsidR="00D94C2A">
        <w:t xml:space="preserve"> française</w:t>
      </w:r>
      <w:r w:rsidR="00E30BEC">
        <w:t xml:space="preserve"> se compose en principe </w:t>
      </w:r>
      <w:r>
        <w:t>:</w:t>
      </w:r>
    </w:p>
    <w:p w14:paraId="0800369E" w14:textId="03C1620F" w:rsidR="00D04929" w:rsidRDefault="00D04929" w:rsidP="00B362C3">
      <w:pPr>
        <w:pStyle w:val="TPnormalpuce1"/>
        <w:ind w:left="357" w:hanging="357"/>
      </w:pPr>
      <w:r>
        <w:t>de mentions complémentaires</w:t>
      </w:r>
      <w:r w:rsidR="008A764C">
        <w:t xml:space="preserve"> éventuelles</w:t>
      </w:r>
      <w:r>
        <w:t xml:space="preserve"> (comme l’appartement, l’étage, l’escalier, « chez… », le bâtiment ou de la résidence</w:t>
      </w:r>
      <w:r w:rsidR="008A764C">
        <w:t>)</w:t>
      </w:r>
      <w:r>
        <w:t xml:space="preserve"> ;</w:t>
      </w:r>
    </w:p>
    <w:p w14:paraId="12A268CD" w14:textId="77777777" w:rsidR="00E30BEC" w:rsidRDefault="00D04929" w:rsidP="00D94C2A">
      <w:pPr>
        <w:pStyle w:val="TPnormalpuce1"/>
        <w:ind w:left="357" w:hanging="357"/>
      </w:pPr>
      <w:r>
        <w:t>du numéro dans la voie (éventuellement suivi d’un complément de numéro tel bis, ter, quater, etc.) immédiatement suivi (sans virgule) du type de voie (rue, avenue</w:t>
      </w:r>
      <w:r w:rsidR="00E30BEC">
        <w:t>, etc.) et du nom de celle-ci ;</w:t>
      </w:r>
    </w:p>
    <w:p w14:paraId="06E54DF6" w14:textId="0A9534EE" w:rsidR="00D04929" w:rsidRDefault="00D04929" w:rsidP="00D94C2A">
      <w:pPr>
        <w:pStyle w:val="TPnormalpuce1"/>
        <w:ind w:left="357" w:hanging="357"/>
      </w:pPr>
      <w:r>
        <w:t>du code postal de 5 chiffres sans séparation suivi du nom de la commune en lettres capitales.</w:t>
      </w:r>
    </w:p>
    <w:p w14:paraId="191C3EF1" w14:textId="53E7A0E3" w:rsidR="00E30BEC" w:rsidRDefault="00E30BEC" w:rsidP="00E30BEC">
      <w:pPr>
        <w:pStyle w:val="TPnormalpuce1"/>
        <w:numPr>
          <w:ilvl w:val="0"/>
          <w:numId w:val="0"/>
        </w:numPr>
      </w:pPr>
      <w:r>
        <w:t xml:space="preserve">Cette classe doit posséder deux constructeurs : l’un toutes les informations et un second sans les mentions complémentaires qui sont alors initialisées avec la valeur </w:t>
      </w:r>
      <w:proofErr w:type="spellStart"/>
      <w:r>
        <w:t>null</w:t>
      </w:r>
      <w:proofErr w:type="spellEnd"/>
      <w:r>
        <w:t>.</w:t>
      </w:r>
    </w:p>
    <w:p w14:paraId="44C37C7C" w14:textId="0C276D2D" w:rsidR="00D94C2A" w:rsidRDefault="00D94C2A" w:rsidP="00E30BEC">
      <w:pPr>
        <w:pStyle w:val="TPnormalpuce1"/>
        <w:numPr>
          <w:ilvl w:val="0"/>
          <w:numId w:val="0"/>
        </w:numPr>
      </w:pPr>
      <w:r>
        <w:t>Cette classe doit également posséder une méthode d’instance afficher().</w:t>
      </w:r>
    </w:p>
    <w:p w14:paraId="03AEA1BF" w14:textId="0C3658E0" w:rsidR="00520B48" w:rsidRPr="00722480" w:rsidRDefault="00520B48" w:rsidP="00520B48">
      <w:pPr>
        <w:pStyle w:val="TPnormalpuce1"/>
        <w:numPr>
          <w:ilvl w:val="0"/>
          <w:numId w:val="0"/>
        </w:numPr>
      </w:pPr>
      <w:r>
        <w:t xml:space="preserve">Copier dans le package  </w:t>
      </w:r>
      <w:proofErr w:type="spellStart"/>
      <w:r w:rsidRPr="0064414C">
        <w:t>fr.eni.</w:t>
      </w:r>
      <w:r>
        <w:t>ecole.quelMedecin.test</w:t>
      </w:r>
      <w:proofErr w:type="spellEnd"/>
      <w:r>
        <w:t xml:space="preserve">  la classe </w:t>
      </w:r>
      <w:proofErr w:type="spellStart"/>
      <w:r>
        <w:t>TestAdresse</w:t>
      </w:r>
      <w:proofErr w:type="spellEnd"/>
      <w:r>
        <w:t xml:space="preserve"> fournie, elle vous permettra de vérifier le fonctionnement final.</w:t>
      </w:r>
    </w:p>
    <w:p w14:paraId="46CA2483" w14:textId="3DB4134E" w:rsidR="00E30BEC" w:rsidRDefault="00E30BEC" w:rsidP="00E30BEC">
      <w:pPr>
        <w:pStyle w:val="TPnormalpuce1"/>
        <w:numPr>
          <w:ilvl w:val="0"/>
          <w:numId w:val="0"/>
        </w:numPr>
      </w:pPr>
      <w:r>
        <w:t xml:space="preserve">Voici, l’affichage attendu pour l’exécution de la classe </w:t>
      </w:r>
      <w:proofErr w:type="spellStart"/>
      <w:r>
        <w:t>Test</w:t>
      </w:r>
      <w:r w:rsidR="00520B48">
        <w:t>Adresse</w:t>
      </w:r>
      <w:proofErr w:type="spellEnd"/>
      <w:r w:rsidR="00520B48">
        <w:t xml:space="preserve"> </w:t>
      </w:r>
      <w:r>
        <w:t>:</w:t>
      </w:r>
    </w:p>
    <w:p w14:paraId="112E0007" w14:textId="77777777" w:rsidR="00E30BEC" w:rsidRDefault="00E30BEC" w:rsidP="00E30BE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color w:val="000000"/>
          <w:sz w:val="20"/>
          <w:szCs w:val="20"/>
          <w:lang w:val="fr-FR"/>
        </w:rPr>
        <w:t>__________________________ Adresses ______________________________</w:t>
      </w:r>
    </w:p>
    <w:p w14:paraId="2A44BEC7" w14:textId="77777777" w:rsidR="00CD3ED1" w:rsidRDefault="00CD3ED1" w:rsidP="00CD3ED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color w:val="000000"/>
          <w:sz w:val="20"/>
          <w:szCs w:val="20"/>
          <w:lang w:val="fr-FR"/>
        </w:rPr>
        <w:t>ZAC du Moulin Neuf</w:t>
      </w:r>
    </w:p>
    <w:p w14:paraId="2A57AE76" w14:textId="77777777" w:rsidR="00CD3ED1" w:rsidRDefault="00CD3ED1" w:rsidP="00CD3ED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color w:val="000000"/>
          <w:sz w:val="20"/>
          <w:szCs w:val="20"/>
          <w:lang w:val="fr-FR"/>
        </w:rPr>
        <w:lastRenderedPageBreak/>
        <w:t>2B rue Benjamin Franklin</w:t>
      </w:r>
    </w:p>
    <w:p w14:paraId="00CCBA5D" w14:textId="77777777" w:rsidR="00CD3ED1" w:rsidRDefault="00CD3ED1" w:rsidP="00CD3ED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color w:val="000000"/>
          <w:sz w:val="20"/>
          <w:szCs w:val="20"/>
          <w:lang w:val="fr-FR"/>
        </w:rPr>
        <w:t>44800 SAINT HERBLAIN</w:t>
      </w:r>
    </w:p>
    <w:p w14:paraId="49163EED" w14:textId="77777777" w:rsidR="00CD3ED1" w:rsidRDefault="00CD3ED1" w:rsidP="00CD3ED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color w:val="000000"/>
          <w:sz w:val="20"/>
          <w:szCs w:val="20"/>
          <w:lang w:val="fr-FR"/>
        </w:rPr>
        <w:t>------------------------------------------------------------------</w:t>
      </w:r>
    </w:p>
    <w:p w14:paraId="7578EC54" w14:textId="77777777" w:rsidR="00CD3ED1" w:rsidRDefault="00CD3ED1" w:rsidP="00CD3ED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color w:val="000000"/>
          <w:sz w:val="20"/>
          <w:szCs w:val="20"/>
          <w:lang w:val="fr-FR"/>
        </w:rPr>
        <w:t>19 avenue Léo Lagrange</w:t>
      </w:r>
    </w:p>
    <w:p w14:paraId="3B0F3CD7" w14:textId="77777777" w:rsidR="00CD3ED1" w:rsidRDefault="00CD3ED1" w:rsidP="00CD3ED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color w:val="000000"/>
          <w:sz w:val="20"/>
          <w:szCs w:val="20"/>
          <w:lang w:val="fr-FR"/>
        </w:rPr>
        <w:t>79000 NIORT</w:t>
      </w:r>
    </w:p>
    <w:p w14:paraId="529DD45A" w14:textId="77777777" w:rsidR="00CD3ED1" w:rsidRDefault="00CD3ED1" w:rsidP="00CD3ED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color w:val="000000"/>
          <w:sz w:val="20"/>
          <w:szCs w:val="20"/>
          <w:lang w:val="fr-FR"/>
        </w:rPr>
        <w:t>------------------------------------------------------------------</w:t>
      </w:r>
    </w:p>
    <w:p w14:paraId="0BE86F25" w14:textId="77777777" w:rsidR="00CD3ED1" w:rsidRDefault="00CD3ED1" w:rsidP="00CD3ED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color w:val="000000"/>
          <w:sz w:val="20"/>
          <w:szCs w:val="20"/>
          <w:lang w:val="fr-FR"/>
        </w:rPr>
        <w:t xml:space="preserve">4 Rue des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fr-FR"/>
        </w:rPr>
        <w:t>Glatiniers</w:t>
      </w:r>
      <w:proofErr w:type="spellEnd"/>
    </w:p>
    <w:p w14:paraId="4EAF8FC5" w14:textId="6EFC87E0" w:rsidR="00E30BEC" w:rsidRDefault="00CD3ED1" w:rsidP="00CD3ED1">
      <w:pPr>
        <w:pStyle w:val="TPnormalpuce1"/>
        <w:numPr>
          <w:ilvl w:val="0"/>
          <w:numId w:val="0"/>
        </w:numPr>
        <w:spacing w:before="0" w:after="0"/>
      </w:pPr>
      <w:r>
        <w:rPr>
          <w:rFonts w:ascii="Consolas" w:hAnsi="Consolas" w:cs="Consolas"/>
          <w:color w:val="000000"/>
          <w:sz w:val="20"/>
          <w:szCs w:val="20"/>
        </w:rPr>
        <w:t>02100 SAINT-QUENTIN</w:t>
      </w:r>
    </w:p>
    <w:p w14:paraId="1CD32C67" w14:textId="77777777" w:rsidR="00D94C2A" w:rsidRDefault="00D94C2A" w:rsidP="004F450B">
      <w:pPr>
        <w:rPr>
          <w:sz w:val="24"/>
          <w:lang w:val="fr-FR"/>
        </w:rPr>
      </w:pPr>
    </w:p>
    <w:p w14:paraId="227C1507" w14:textId="77777777" w:rsidR="00753199" w:rsidRDefault="00753199" w:rsidP="00753199">
      <w:pPr>
        <w:pStyle w:val="TPTitre"/>
      </w:pPr>
      <w:r>
        <w:t>Solution</w:t>
      </w:r>
    </w:p>
    <w:p w14:paraId="4B449E5C" w14:textId="698D5DC2" w:rsidR="00753199" w:rsidRPr="00D5257F" w:rsidRDefault="00D5257F" w:rsidP="00D5257F">
      <w:pPr>
        <w:widowControl w:val="0"/>
        <w:suppressAutoHyphens/>
        <w:autoSpaceDN w:val="0"/>
        <w:spacing w:before="240" w:after="60"/>
        <w:jc w:val="both"/>
        <w:textAlignment w:val="baseline"/>
        <w:rPr>
          <w:rFonts w:eastAsia="Andale Sans UI" w:cs="Tahoma"/>
          <w:kern w:val="3"/>
          <w:sz w:val="22"/>
          <w:szCs w:val="24"/>
          <w:lang w:val="fr-FR" w:eastAsia="en-US" w:bidi="en-US"/>
        </w:rPr>
      </w:pPr>
      <w:r w:rsidRPr="00D5257F">
        <w:rPr>
          <w:rFonts w:eastAsia="Andale Sans UI" w:cs="Tahoma"/>
          <w:kern w:val="3"/>
          <w:sz w:val="22"/>
          <w:szCs w:val="24"/>
          <w:lang w:val="fr-FR" w:eastAsia="en-US" w:bidi="en-US"/>
        </w:rPr>
        <w:t>Une solution est proposée pour ce TP sous la forme d'un PDF commenté avec le code associé. Ces éléments sont disponibles dans les ressources à télécharger.</w:t>
      </w:r>
    </w:p>
    <w:sectPr w:rsidR="00753199" w:rsidRPr="00D5257F" w:rsidSect="006B3B13">
      <w:headerReference w:type="default" r:id="rId11"/>
      <w:footerReference w:type="default" r:id="rId12"/>
      <w:pgSz w:w="11907" w:h="16840" w:code="9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CC1EE6" w14:textId="77777777" w:rsidR="00E97778" w:rsidRDefault="00E97778" w:rsidP="006C7E58">
      <w:r>
        <w:separator/>
      </w:r>
    </w:p>
  </w:endnote>
  <w:endnote w:type="continuationSeparator" w:id="0">
    <w:p w14:paraId="269BCE55" w14:textId="77777777" w:rsidR="00E97778" w:rsidRDefault="00E97778" w:rsidP="006C7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">
    <w:altName w:val="MS Gothic"/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4825"/>
    </w:tblGrid>
    <w:tr w:rsidR="002A2662" w14:paraId="157416F4" w14:textId="77777777" w:rsidTr="00867E02">
      <w:tc>
        <w:tcPr>
          <w:tcW w:w="4889" w:type="dxa"/>
          <w:vAlign w:val="bottom"/>
        </w:tcPr>
        <w:p w14:paraId="157416F2" w14:textId="241512D4" w:rsidR="002A2662" w:rsidRDefault="002A2662" w:rsidP="00867E02">
          <w:pPr>
            <w:pStyle w:val="Pieddepage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470C67">
            <w:rPr>
              <w:noProof/>
            </w:rPr>
            <w:t>4</w:t>
          </w:r>
          <w:r>
            <w:fldChar w:fldCharType="end"/>
          </w:r>
          <w:r>
            <w:t>/</w:t>
          </w:r>
          <w:r w:rsidR="002F3B1F">
            <w:rPr>
              <w:noProof/>
            </w:rPr>
            <w:fldChar w:fldCharType="begin"/>
          </w:r>
          <w:r w:rsidR="002F3B1F">
            <w:rPr>
              <w:noProof/>
            </w:rPr>
            <w:instrText xml:space="preserve"> NUMPAGES   \* MERGEFORMAT </w:instrText>
          </w:r>
          <w:r w:rsidR="002F3B1F">
            <w:rPr>
              <w:noProof/>
            </w:rPr>
            <w:fldChar w:fldCharType="separate"/>
          </w:r>
          <w:r w:rsidR="00470C67">
            <w:rPr>
              <w:noProof/>
            </w:rPr>
            <w:t>4</w:t>
          </w:r>
          <w:r w:rsidR="002F3B1F">
            <w:rPr>
              <w:noProof/>
            </w:rPr>
            <w:fldChar w:fldCharType="end"/>
          </w:r>
        </w:p>
      </w:tc>
      <w:tc>
        <w:tcPr>
          <w:tcW w:w="4890" w:type="dxa"/>
        </w:tcPr>
        <w:p w14:paraId="157416F3" w14:textId="480FF55D" w:rsidR="002A2662" w:rsidRDefault="0057306B" w:rsidP="0057306B">
          <w:pPr>
            <w:pStyle w:val="Pieddepage"/>
            <w:jc w:val="right"/>
          </w:pPr>
          <w:r w:rsidRPr="0057306B">
            <w:rPr>
              <w:sz w:val="22"/>
            </w:rPr>
            <w:t>www.eni-ecole.</w:t>
          </w:r>
          <w:r>
            <w:rPr>
              <w:sz w:val="22"/>
            </w:rPr>
            <w:t>fr</w:t>
          </w:r>
          <w:r w:rsidR="002A2662">
            <w:rPr>
              <w:rStyle w:val="Lienhypertexte"/>
              <w:color w:val="000000" w:themeColor="text1"/>
              <w:sz w:val="22"/>
              <w:u w:val="none"/>
            </w:rPr>
            <w:t xml:space="preserve"> </w:t>
          </w:r>
          <w:r>
            <w:rPr>
              <w:noProof/>
              <w:lang w:val="fr-FR" w:eastAsia="fr-FR"/>
            </w:rPr>
            <w:drawing>
              <wp:inline distT="0" distB="0" distL="0" distR="0" wp14:anchorId="4A10E37B" wp14:editId="3F9E5967">
                <wp:extent cx="514350" cy="514350"/>
                <wp:effectExtent l="0" t="0" r="0" b="0"/>
                <wp:docPr id="20" name="Imag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ENI Ecole Informatiqu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57416F5" w14:textId="77777777" w:rsidR="002A2662" w:rsidRDefault="002A2662" w:rsidP="00EC3EBA">
    <w:pPr>
      <w:pStyle w:val="Pieddepage"/>
      <w:jc w:val="right"/>
    </w:pPr>
    <w:r>
      <w:rPr>
        <w:color w:val="000000" w:themeColor="text1"/>
        <w:sz w:val="24"/>
      </w:rPr>
      <w:t xml:space="preserve"> </w:t>
    </w: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C75832" w14:textId="77777777" w:rsidR="00E97778" w:rsidRDefault="00E97778" w:rsidP="006C7E58">
      <w:r>
        <w:separator/>
      </w:r>
    </w:p>
  </w:footnote>
  <w:footnote w:type="continuationSeparator" w:id="0">
    <w:p w14:paraId="3E11A9A9" w14:textId="77777777" w:rsidR="00E97778" w:rsidRDefault="00E97778" w:rsidP="006C7E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7416F0" w14:textId="5C9FD7CB" w:rsidR="002A2662" w:rsidRPr="00401B0B" w:rsidRDefault="003D1E58" w:rsidP="006C7E58">
    <w:pPr>
      <w:pStyle w:val="En-tte"/>
      <w:jc w:val="right"/>
      <w:rPr>
        <w:color w:val="343642"/>
        <w:sz w:val="22"/>
        <w:lang w:val="fr-FR"/>
      </w:rPr>
    </w:pPr>
    <w:r>
      <w:rPr>
        <w:color w:val="343642"/>
        <w:sz w:val="22"/>
        <w:lang w:val="fr-FR"/>
      </w:rPr>
      <w:t>La Programmation Orientée Objet (POO) avec Java</w:t>
    </w:r>
  </w:p>
  <w:p w14:paraId="157416F1" w14:textId="77777777" w:rsidR="002A2662" w:rsidRPr="006C7E58" w:rsidRDefault="002A2662">
    <w:pPr>
      <w:pStyle w:val="En-tte"/>
      <w:rPr>
        <w:lang w:val="fr-F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C5CB9"/>
    <w:multiLevelType w:val="hybridMultilevel"/>
    <w:tmpl w:val="BC1C20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22DF7"/>
    <w:multiLevelType w:val="hybridMultilevel"/>
    <w:tmpl w:val="2CD42EB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B1A64"/>
    <w:multiLevelType w:val="hybridMultilevel"/>
    <w:tmpl w:val="42B21C6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1B0E55"/>
    <w:multiLevelType w:val="hybridMultilevel"/>
    <w:tmpl w:val="6D9A445A"/>
    <w:lvl w:ilvl="0" w:tplc="2FE4C300">
      <w:numFmt w:val="bullet"/>
      <w:lvlText w:val="•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4F1D3F"/>
    <w:multiLevelType w:val="hybridMultilevel"/>
    <w:tmpl w:val="76C857FA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FB001D8"/>
    <w:multiLevelType w:val="hybridMultilevel"/>
    <w:tmpl w:val="ED42977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74541B"/>
    <w:multiLevelType w:val="hybridMultilevel"/>
    <w:tmpl w:val="CEA4000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E82B22"/>
    <w:multiLevelType w:val="hybridMultilevel"/>
    <w:tmpl w:val="F69208F4"/>
    <w:lvl w:ilvl="0" w:tplc="FCB2C012">
      <w:start w:val="1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EF364F"/>
    <w:multiLevelType w:val="hybridMultilevel"/>
    <w:tmpl w:val="67825E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1A2555"/>
    <w:multiLevelType w:val="hybridMultilevel"/>
    <w:tmpl w:val="4C1C657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C16F3D"/>
    <w:multiLevelType w:val="hybridMultilevel"/>
    <w:tmpl w:val="8702D01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87A2FF6"/>
    <w:multiLevelType w:val="hybridMultilevel"/>
    <w:tmpl w:val="54CC68C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A95387"/>
    <w:multiLevelType w:val="hybridMultilevel"/>
    <w:tmpl w:val="4C326A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544AFF"/>
    <w:multiLevelType w:val="hybridMultilevel"/>
    <w:tmpl w:val="3F4CD1F2"/>
    <w:lvl w:ilvl="0" w:tplc="95960940">
      <w:numFmt w:val="bullet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501B11"/>
    <w:multiLevelType w:val="hybridMultilevel"/>
    <w:tmpl w:val="21483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A80B2A"/>
    <w:multiLevelType w:val="hybridMultilevel"/>
    <w:tmpl w:val="02CC863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C774E5"/>
    <w:multiLevelType w:val="hybridMultilevel"/>
    <w:tmpl w:val="6D2487F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321F4B"/>
    <w:multiLevelType w:val="hybridMultilevel"/>
    <w:tmpl w:val="6FEA014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051493B"/>
    <w:multiLevelType w:val="hybridMultilevel"/>
    <w:tmpl w:val="3A261CC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C824DA"/>
    <w:multiLevelType w:val="hybridMultilevel"/>
    <w:tmpl w:val="FB8CF5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DC019F"/>
    <w:multiLevelType w:val="hybridMultilevel"/>
    <w:tmpl w:val="BEE6FAE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8DF634E"/>
    <w:multiLevelType w:val="hybridMultilevel"/>
    <w:tmpl w:val="38BE631A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5430C8"/>
    <w:multiLevelType w:val="hybridMultilevel"/>
    <w:tmpl w:val="26866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DD19A4"/>
    <w:multiLevelType w:val="hybridMultilevel"/>
    <w:tmpl w:val="C77A2F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053B10"/>
    <w:multiLevelType w:val="hybridMultilevel"/>
    <w:tmpl w:val="DCBCAA5E"/>
    <w:lvl w:ilvl="0" w:tplc="453A382C">
      <w:start w:val="1"/>
      <w:numFmt w:val="bullet"/>
      <w:pStyle w:val="TPnormalpuce1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0433CC5"/>
    <w:multiLevelType w:val="hybridMultilevel"/>
    <w:tmpl w:val="149E5E74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670E29"/>
    <w:multiLevelType w:val="hybridMultilevel"/>
    <w:tmpl w:val="B49A042C"/>
    <w:lvl w:ilvl="0" w:tplc="040C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7" w15:restartNumberingAfterBreak="0">
    <w:nsid w:val="727B3B4D"/>
    <w:multiLevelType w:val="hybridMultilevel"/>
    <w:tmpl w:val="874CDF06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CD9560E"/>
    <w:multiLevelType w:val="hybridMultilevel"/>
    <w:tmpl w:val="1752030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30"/>
  </w:num>
  <w:num w:numId="3">
    <w:abstractNumId w:val="6"/>
  </w:num>
  <w:num w:numId="4">
    <w:abstractNumId w:val="16"/>
  </w:num>
  <w:num w:numId="5">
    <w:abstractNumId w:val="11"/>
  </w:num>
  <w:num w:numId="6">
    <w:abstractNumId w:val="25"/>
  </w:num>
  <w:num w:numId="7">
    <w:abstractNumId w:val="19"/>
  </w:num>
  <w:num w:numId="8">
    <w:abstractNumId w:val="0"/>
  </w:num>
  <w:num w:numId="9">
    <w:abstractNumId w:val="21"/>
  </w:num>
  <w:num w:numId="10">
    <w:abstractNumId w:val="15"/>
  </w:num>
  <w:num w:numId="11">
    <w:abstractNumId w:val="1"/>
  </w:num>
  <w:num w:numId="12">
    <w:abstractNumId w:val="22"/>
  </w:num>
  <w:num w:numId="13">
    <w:abstractNumId w:val="14"/>
  </w:num>
  <w:num w:numId="14">
    <w:abstractNumId w:val="13"/>
  </w:num>
  <w:num w:numId="15">
    <w:abstractNumId w:val="24"/>
  </w:num>
  <w:num w:numId="16">
    <w:abstractNumId w:val="3"/>
  </w:num>
  <w:num w:numId="17">
    <w:abstractNumId w:val="23"/>
  </w:num>
  <w:num w:numId="18">
    <w:abstractNumId w:val="10"/>
  </w:num>
  <w:num w:numId="19">
    <w:abstractNumId w:val="26"/>
  </w:num>
  <w:num w:numId="20">
    <w:abstractNumId w:val="4"/>
  </w:num>
  <w:num w:numId="21">
    <w:abstractNumId w:val="2"/>
  </w:num>
  <w:num w:numId="22">
    <w:abstractNumId w:val="17"/>
  </w:num>
  <w:num w:numId="23">
    <w:abstractNumId w:val="28"/>
  </w:num>
  <w:num w:numId="24">
    <w:abstractNumId w:val="20"/>
  </w:num>
  <w:num w:numId="25">
    <w:abstractNumId w:val="12"/>
  </w:num>
  <w:num w:numId="26">
    <w:abstractNumId w:val="9"/>
  </w:num>
  <w:num w:numId="27">
    <w:abstractNumId w:val="8"/>
  </w:num>
  <w:num w:numId="28">
    <w:abstractNumId w:val="7"/>
  </w:num>
  <w:num w:numId="29">
    <w:abstractNumId w:val="18"/>
  </w:num>
  <w:num w:numId="30">
    <w:abstractNumId w:val="27"/>
  </w:num>
  <w:num w:numId="31">
    <w:abstractNumId w:val="5"/>
  </w:num>
  <w:num w:numId="32">
    <w:abstractNumId w:val="24"/>
  </w:num>
  <w:num w:numId="3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032"/>
    <w:rsid w:val="000122A5"/>
    <w:rsid w:val="000258A7"/>
    <w:rsid w:val="000374FE"/>
    <w:rsid w:val="000417F6"/>
    <w:rsid w:val="000504C9"/>
    <w:rsid w:val="000753A7"/>
    <w:rsid w:val="0008448E"/>
    <w:rsid w:val="00097F0B"/>
    <w:rsid w:val="000A1582"/>
    <w:rsid w:val="000C5010"/>
    <w:rsid w:val="000D0A8C"/>
    <w:rsid w:val="000E5CCE"/>
    <w:rsid w:val="000F0864"/>
    <w:rsid w:val="000F50AF"/>
    <w:rsid w:val="00106804"/>
    <w:rsid w:val="0012254B"/>
    <w:rsid w:val="00125DCA"/>
    <w:rsid w:val="00136790"/>
    <w:rsid w:val="001502E1"/>
    <w:rsid w:val="00151AA0"/>
    <w:rsid w:val="00180858"/>
    <w:rsid w:val="001A0D7C"/>
    <w:rsid w:val="001A4120"/>
    <w:rsid w:val="001B4DA8"/>
    <w:rsid w:val="001C739D"/>
    <w:rsid w:val="001D3BFC"/>
    <w:rsid w:val="001D5F1F"/>
    <w:rsid w:val="001F18FA"/>
    <w:rsid w:val="002020E8"/>
    <w:rsid w:val="0022093D"/>
    <w:rsid w:val="00225D2C"/>
    <w:rsid w:val="002263D9"/>
    <w:rsid w:val="00233906"/>
    <w:rsid w:val="00236D2C"/>
    <w:rsid w:val="00241941"/>
    <w:rsid w:val="00241BEE"/>
    <w:rsid w:val="002600D1"/>
    <w:rsid w:val="00261F4C"/>
    <w:rsid w:val="00267DBF"/>
    <w:rsid w:val="00277014"/>
    <w:rsid w:val="00277CDD"/>
    <w:rsid w:val="002835C6"/>
    <w:rsid w:val="002856B9"/>
    <w:rsid w:val="00287D81"/>
    <w:rsid w:val="002A2662"/>
    <w:rsid w:val="002A28BA"/>
    <w:rsid w:val="002B04EA"/>
    <w:rsid w:val="002C4936"/>
    <w:rsid w:val="002C5032"/>
    <w:rsid w:val="002C6E6E"/>
    <w:rsid w:val="002D2B64"/>
    <w:rsid w:val="002E0253"/>
    <w:rsid w:val="002F3B1F"/>
    <w:rsid w:val="002F78BE"/>
    <w:rsid w:val="00301257"/>
    <w:rsid w:val="00307F04"/>
    <w:rsid w:val="00345FC8"/>
    <w:rsid w:val="00352F46"/>
    <w:rsid w:val="003548A0"/>
    <w:rsid w:val="003709F1"/>
    <w:rsid w:val="003754AE"/>
    <w:rsid w:val="00382C06"/>
    <w:rsid w:val="00384614"/>
    <w:rsid w:val="00387206"/>
    <w:rsid w:val="003A638E"/>
    <w:rsid w:val="003C6A4C"/>
    <w:rsid w:val="003C6DE5"/>
    <w:rsid w:val="003C6EFC"/>
    <w:rsid w:val="003D1E58"/>
    <w:rsid w:val="003E122D"/>
    <w:rsid w:val="003E676A"/>
    <w:rsid w:val="003F3959"/>
    <w:rsid w:val="003F717C"/>
    <w:rsid w:val="00401B0B"/>
    <w:rsid w:val="004347EC"/>
    <w:rsid w:val="00450C5E"/>
    <w:rsid w:val="00470C67"/>
    <w:rsid w:val="00492FCA"/>
    <w:rsid w:val="00494DCF"/>
    <w:rsid w:val="004C2502"/>
    <w:rsid w:val="004F2C2E"/>
    <w:rsid w:val="004F450B"/>
    <w:rsid w:val="004F5023"/>
    <w:rsid w:val="005056C3"/>
    <w:rsid w:val="00507B3D"/>
    <w:rsid w:val="00520B48"/>
    <w:rsid w:val="00544157"/>
    <w:rsid w:val="005544B8"/>
    <w:rsid w:val="0057306B"/>
    <w:rsid w:val="005824C3"/>
    <w:rsid w:val="00594F54"/>
    <w:rsid w:val="005A36E5"/>
    <w:rsid w:val="005B45FF"/>
    <w:rsid w:val="005C1BB9"/>
    <w:rsid w:val="005C483B"/>
    <w:rsid w:val="005C68D3"/>
    <w:rsid w:val="005D1943"/>
    <w:rsid w:val="005D1F6F"/>
    <w:rsid w:val="005D2983"/>
    <w:rsid w:val="005E3B89"/>
    <w:rsid w:val="005F2EFB"/>
    <w:rsid w:val="0063306A"/>
    <w:rsid w:val="006367DA"/>
    <w:rsid w:val="0066036C"/>
    <w:rsid w:val="006939F9"/>
    <w:rsid w:val="006A1D57"/>
    <w:rsid w:val="006B3B13"/>
    <w:rsid w:val="006C05F2"/>
    <w:rsid w:val="006C573C"/>
    <w:rsid w:val="006C7E58"/>
    <w:rsid w:val="007007CE"/>
    <w:rsid w:val="00713863"/>
    <w:rsid w:val="00722480"/>
    <w:rsid w:val="007327B9"/>
    <w:rsid w:val="00743993"/>
    <w:rsid w:val="00753199"/>
    <w:rsid w:val="00756587"/>
    <w:rsid w:val="007601E9"/>
    <w:rsid w:val="00764007"/>
    <w:rsid w:val="00784C87"/>
    <w:rsid w:val="007910EE"/>
    <w:rsid w:val="007A1C97"/>
    <w:rsid w:val="007A21D7"/>
    <w:rsid w:val="007B0784"/>
    <w:rsid w:val="007C301D"/>
    <w:rsid w:val="007D1155"/>
    <w:rsid w:val="007D2F04"/>
    <w:rsid w:val="007E0E92"/>
    <w:rsid w:val="007E7D3C"/>
    <w:rsid w:val="00802AD5"/>
    <w:rsid w:val="008065FD"/>
    <w:rsid w:val="0081053A"/>
    <w:rsid w:val="008130F1"/>
    <w:rsid w:val="0083499D"/>
    <w:rsid w:val="00845605"/>
    <w:rsid w:val="00863103"/>
    <w:rsid w:val="008672FD"/>
    <w:rsid w:val="00867E02"/>
    <w:rsid w:val="00874F31"/>
    <w:rsid w:val="00890580"/>
    <w:rsid w:val="008A764C"/>
    <w:rsid w:val="008B1C35"/>
    <w:rsid w:val="008B220B"/>
    <w:rsid w:val="008C4915"/>
    <w:rsid w:val="008D35C2"/>
    <w:rsid w:val="008E5DAD"/>
    <w:rsid w:val="008E6D1D"/>
    <w:rsid w:val="008F7986"/>
    <w:rsid w:val="00922F94"/>
    <w:rsid w:val="00924F5F"/>
    <w:rsid w:val="0093549F"/>
    <w:rsid w:val="00937048"/>
    <w:rsid w:val="00954E03"/>
    <w:rsid w:val="00964B34"/>
    <w:rsid w:val="0096503B"/>
    <w:rsid w:val="009731EA"/>
    <w:rsid w:val="009862DE"/>
    <w:rsid w:val="00990B02"/>
    <w:rsid w:val="009A71B0"/>
    <w:rsid w:val="009C09D3"/>
    <w:rsid w:val="009C2AC3"/>
    <w:rsid w:val="009D1251"/>
    <w:rsid w:val="009D527D"/>
    <w:rsid w:val="00A055CF"/>
    <w:rsid w:val="00A361C9"/>
    <w:rsid w:val="00A66C0E"/>
    <w:rsid w:val="00A93073"/>
    <w:rsid w:val="00A94283"/>
    <w:rsid w:val="00A967E5"/>
    <w:rsid w:val="00AA77CD"/>
    <w:rsid w:val="00AF2667"/>
    <w:rsid w:val="00B027AA"/>
    <w:rsid w:val="00B04A1E"/>
    <w:rsid w:val="00B1718A"/>
    <w:rsid w:val="00B43E3B"/>
    <w:rsid w:val="00B71A2E"/>
    <w:rsid w:val="00B73331"/>
    <w:rsid w:val="00B75A86"/>
    <w:rsid w:val="00B7614C"/>
    <w:rsid w:val="00BA4E30"/>
    <w:rsid w:val="00BB27A6"/>
    <w:rsid w:val="00BB4AC7"/>
    <w:rsid w:val="00BB5E5B"/>
    <w:rsid w:val="00BD7273"/>
    <w:rsid w:val="00BF077F"/>
    <w:rsid w:val="00BF1325"/>
    <w:rsid w:val="00BF25F1"/>
    <w:rsid w:val="00C12186"/>
    <w:rsid w:val="00C16564"/>
    <w:rsid w:val="00C16D36"/>
    <w:rsid w:val="00C33697"/>
    <w:rsid w:val="00C41B0B"/>
    <w:rsid w:val="00C62D79"/>
    <w:rsid w:val="00C87756"/>
    <w:rsid w:val="00C95B62"/>
    <w:rsid w:val="00CA5C15"/>
    <w:rsid w:val="00CB6767"/>
    <w:rsid w:val="00CC4730"/>
    <w:rsid w:val="00CD3ED1"/>
    <w:rsid w:val="00CD6D6E"/>
    <w:rsid w:val="00CE2F19"/>
    <w:rsid w:val="00D04929"/>
    <w:rsid w:val="00D14314"/>
    <w:rsid w:val="00D2004D"/>
    <w:rsid w:val="00D31AF1"/>
    <w:rsid w:val="00D5257F"/>
    <w:rsid w:val="00D85BA4"/>
    <w:rsid w:val="00D909BB"/>
    <w:rsid w:val="00D94C2A"/>
    <w:rsid w:val="00D96678"/>
    <w:rsid w:val="00DB4B72"/>
    <w:rsid w:val="00DC5EDB"/>
    <w:rsid w:val="00DD47B3"/>
    <w:rsid w:val="00DF1024"/>
    <w:rsid w:val="00E01FDD"/>
    <w:rsid w:val="00E13D3D"/>
    <w:rsid w:val="00E246FE"/>
    <w:rsid w:val="00E30BEC"/>
    <w:rsid w:val="00E34680"/>
    <w:rsid w:val="00E36F60"/>
    <w:rsid w:val="00E37A5D"/>
    <w:rsid w:val="00E4477C"/>
    <w:rsid w:val="00E615EA"/>
    <w:rsid w:val="00E638DF"/>
    <w:rsid w:val="00E7188C"/>
    <w:rsid w:val="00E97778"/>
    <w:rsid w:val="00EA0653"/>
    <w:rsid w:val="00EA5D3D"/>
    <w:rsid w:val="00EC3EBA"/>
    <w:rsid w:val="00EC4F09"/>
    <w:rsid w:val="00EC7D18"/>
    <w:rsid w:val="00ED20EC"/>
    <w:rsid w:val="00EE0C81"/>
    <w:rsid w:val="00EF0131"/>
    <w:rsid w:val="00EF0B47"/>
    <w:rsid w:val="00EF18F0"/>
    <w:rsid w:val="00F028ED"/>
    <w:rsid w:val="00F0457F"/>
    <w:rsid w:val="00F06C97"/>
    <w:rsid w:val="00F120A8"/>
    <w:rsid w:val="00F36C1E"/>
    <w:rsid w:val="00F41ECC"/>
    <w:rsid w:val="00F7597C"/>
    <w:rsid w:val="00F76EED"/>
    <w:rsid w:val="00F8350B"/>
    <w:rsid w:val="00F83E2A"/>
    <w:rsid w:val="00F866C1"/>
    <w:rsid w:val="00FB202A"/>
    <w:rsid w:val="00FB27DA"/>
    <w:rsid w:val="00FC58BC"/>
    <w:rsid w:val="00FD5D6A"/>
    <w:rsid w:val="00FD6044"/>
    <w:rsid w:val="00FE02FA"/>
    <w:rsid w:val="00FF18F4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74161D"/>
  <w15:docId w15:val="{FC3C7F7E-0ACC-4248-A523-1191D8329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01B0B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olor w:val="348899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16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customStyle="1" w:styleId="Titre1Car">
    <w:name w:val="Titre 1 Car"/>
    <w:basedOn w:val="Policepardfaut"/>
    <w:link w:val="Titre1"/>
    <w:uiPriority w:val="9"/>
    <w:rsid w:val="00401B0B"/>
    <w:rPr>
      <w:rFonts w:asciiTheme="majorHAnsi" w:eastAsiaTheme="majorEastAsia" w:hAnsiTheme="majorHAnsi" w:cstheme="majorBidi"/>
      <w:color w:val="348899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eastAsiaTheme="majorEastAsia" w:hAnsiTheme="majorHAnsi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Pr>
      <w:sz w:val="28"/>
      <w:szCs w:val="28"/>
    </w:rPr>
  </w:style>
  <w:style w:type="character" w:styleId="Emphasepl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pl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uiPriority w:val="10"/>
    <w:qFormat/>
    <w:rsid w:val="00401B0B"/>
    <w:pPr>
      <w:contextualSpacing/>
    </w:pPr>
    <w:rPr>
      <w:rFonts w:asciiTheme="majorHAnsi" w:eastAsiaTheme="majorEastAsia" w:hAnsiTheme="majorHAnsi" w:cstheme="majorBidi"/>
      <w:color w:val="348899"/>
      <w:kern w:val="28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401B0B"/>
    <w:rPr>
      <w:rFonts w:asciiTheme="majorHAnsi" w:eastAsiaTheme="majorEastAsia" w:hAnsiTheme="majorHAnsi" w:cstheme="majorBidi"/>
      <w:color w:val="348899"/>
      <w:kern w:val="28"/>
      <w:sz w:val="72"/>
      <w:szCs w:val="72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39"/>
    <w:rsid w:val="00241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63D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63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C7E58"/>
  </w:style>
  <w:style w:type="paragraph" w:styleId="Pieddepage">
    <w:name w:val="footer"/>
    <w:basedOn w:val="Normal"/>
    <w:link w:val="Pieddepag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C7E58"/>
  </w:style>
  <w:style w:type="paragraph" w:customStyle="1" w:styleId="Standard">
    <w:name w:val="Standard"/>
    <w:rsid w:val="00E246FE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en-US" w:bidi="en-US"/>
    </w:rPr>
  </w:style>
  <w:style w:type="paragraph" w:styleId="NormalWeb">
    <w:name w:val="Normal (Web)"/>
    <w:basedOn w:val="Normal"/>
    <w:uiPriority w:val="99"/>
    <w:semiHidden/>
    <w:unhideWhenUsed/>
    <w:rsid w:val="00F028E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TPnormal">
    <w:name w:val="TP normal"/>
    <w:basedOn w:val="Standard"/>
    <w:qFormat/>
    <w:rsid w:val="00125D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customStyle="1" w:styleId="TPnormalpuce1">
    <w:name w:val="TP normal puce 1"/>
    <w:basedOn w:val="Standard"/>
    <w:qFormat/>
    <w:rsid w:val="00EA0653"/>
    <w:pPr>
      <w:numPr>
        <w:numId w:val="15"/>
      </w:numPr>
      <w:spacing w:before="120" w:after="40"/>
      <w:jc w:val="both"/>
    </w:pPr>
    <w:rPr>
      <w:rFonts w:asciiTheme="minorHAnsi" w:hAnsiTheme="minorHAnsi"/>
      <w:iCs/>
      <w:sz w:val="22"/>
      <w:lang w:val="fr-FR"/>
    </w:rPr>
  </w:style>
  <w:style w:type="paragraph" w:customStyle="1" w:styleId="TPcran">
    <w:name w:val="TP écran"/>
    <w:basedOn w:val="TPnormal"/>
    <w:qFormat/>
    <w:rsid w:val="00125DCA"/>
    <w:pPr>
      <w:jc w:val="center"/>
    </w:pPr>
    <w:rPr>
      <w:noProof/>
    </w:rPr>
  </w:style>
  <w:style w:type="paragraph" w:customStyle="1" w:styleId="TPTitre">
    <w:name w:val="TP Titre"/>
    <w:basedOn w:val="Normal"/>
    <w:qFormat/>
    <w:rsid w:val="00494DCF"/>
    <w:pPr>
      <w:keepNext/>
      <w:spacing w:before="480" w:after="120"/>
    </w:pPr>
    <w:rPr>
      <w:color w:val="A6A6A6" w:themeColor="background1" w:themeShade="A6"/>
      <w:sz w:val="40"/>
      <w:szCs w:val="40"/>
      <w:lang w:val="fr-FR"/>
    </w:rPr>
  </w:style>
  <w:style w:type="character" w:styleId="Marquedecommentaire">
    <w:name w:val="annotation reference"/>
    <w:basedOn w:val="Policepardfaut"/>
    <w:uiPriority w:val="99"/>
    <w:semiHidden/>
    <w:unhideWhenUsed/>
    <w:rsid w:val="00106804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06804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06804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0680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0680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14" Type="http://schemas.openxmlformats.org/officeDocument/2006/relationships/theme" Target="theme/theme1.xml"/><Relationship Id="rId9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ervoche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12A40510D27949A0EED36C18C19AB4" ma:contentTypeVersion="8" ma:contentTypeDescription="Crée un document." ma:contentTypeScope="" ma:versionID="364cd69fcd29cacc6c5514bd7dcd240c">
  <xsd:schema xmlns:xsd="http://www.w3.org/2001/XMLSchema" xmlns:xs="http://www.w3.org/2001/XMLSchema" xmlns:p="http://schemas.microsoft.com/office/2006/metadata/properties" xmlns:ns2="137040ba-010e-404a-853c-d6f0216fd925" targetNamespace="http://schemas.microsoft.com/office/2006/metadata/properties" ma:root="true" ma:fieldsID="62183940d33720f8b68dbed80daba725" ns2:_="">
    <xsd:import namespace="137040ba-010e-404a-853c-d6f0216fd9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7040ba-010e-404a-853c-d6f0216fd9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6201FEAA9EBE4FA7C434936B46E6EC" ma:contentTypeVersion="0" ma:contentTypeDescription="Crée un document." ma:contentTypeScope="" ma:versionID="f92f32b452ee993011f299d9a05942a6">
  <xsd:schema xmlns:xsd="http://www.w3.org/2001/XMLSchema" xmlns:xs="http://www.w3.org/2001/XMLSchema" xmlns:p="http://schemas.microsoft.com/office/2006/metadata/properties" xmlns:ns2="48513151-72dc-4d20-a25c-0c8180736831" targetNamespace="http://schemas.microsoft.com/office/2006/metadata/properties" ma:root="true" ma:fieldsID="a3910bdc21939a5277c02cb1723dd0ec" ns2:_="">
    <xsd:import namespace="48513151-72dc-4d20-a25c-0c818073683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513151-72dc-4d20-a25c-0c818073683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eur d’ID de document" ma:description="Valeur de l’ID de document affecté à cet élément." ma:internalName="_dlc_DocId" ma:readOnly="true">
      <xsd:simpleType>
        <xsd:restriction base="dms:Text"/>
      </xsd:simpleType>
    </xsd:element>
    <xsd:element name="_dlc_DocIdUrl" ma:index="9" nillable="true" ma:displayName="ID de document" ma:description="Lien permanent vers ce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90EA8D9-F1A4-4F95-8D4E-980A66C67503}"/>
</file>

<file path=customXml/itemProps2.xml><?xml version="1.0" encoding="utf-8"?>
<ds:datastoreItem xmlns:ds="http://schemas.openxmlformats.org/officeDocument/2006/customXml" ds:itemID="{1AFB7E5E-BCED-47BD-A816-C93A236F8E6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BFC6F02-0E8D-4BAE-97EB-43CC54BB33CD}">
  <ds:schemaRefs>
    <ds:schemaRef ds:uri="http://schemas.microsoft.com/office/2006/metadata/properties"/>
    <ds:schemaRef ds:uri="http://schemas.microsoft.com/office/infopath/2007/PartnerControls"/>
    <ds:schemaRef ds:uri="48513151-72dc-4d20-a25c-0c8180736831"/>
  </ds:schemaRefs>
</ds:datastoreItem>
</file>

<file path=customXml/itemProps4.xml><?xml version="1.0" encoding="utf-8"?>
<ds:datastoreItem xmlns:ds="http://schemas.openxmlformats.org/officeDocument/2006/customXml" ds:itemID="{88BA36F4-FEE0-413A-A8B9-5D6706B8B8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513151-72dc-4d20-a25c-0c81807368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Ion.dotx</Template>
  <TotalTime>1155</TotalTime>
  <Pages>4</Pages>
  <Words>835</Words>
  <Characters>4593</Characters>
  <Application>Microsoft Office Word</Application>
  <DocSecurity>0</DocSecurity>
  <Lines>38</Lines>
  <Paragraphs>10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Editions Eni</Company>
  <LinksUpToDate>false</LinksUpToDate>
  <CharactersWithSpaces>5418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Nathalie HERVOCHE</dc:creator>
  <cp:lastModifiedBy>BOISGONTIER Herve</cp:lastModifiedBy>
  <cp:revision>10</cp:revision>
  <cp:lastPrinted>2017-12-06T08:46:00Z</cp:lastPrinted>
  <dcterms:created xsi:type="dcterms:W3CDTF">2018-10-17T14:45:00Z</dcterms:created>
  <dcterms:modified xsi:type="dcterms:W3CDTF">2018-10-25T10:11:00Z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0x0101000912A40510D27949A0EED36C18C19AB4</vt:lpwstr>
  </property>
  <property fmtid="{D5CDD505-2E9C-101B-9397-08002B2CF9AE}" pid="4" name="_dlc_DocIdItemGuid">
    <vt:lpwstr>21ad9fbc-61c8-4f6b-a640-604698f1b57d</vt:lpwstr>
  </property>
</Properties>
</file>