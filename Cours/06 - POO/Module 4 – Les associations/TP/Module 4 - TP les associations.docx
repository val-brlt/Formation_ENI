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9F96B6" w14:textId="1F0DC154" w:rsidR="00587FCF" w:rsidRPr="00494DCF" w:rsidRDefault="00587FCF" w:rsidP="00587FCF">
      <w:pPr>
        <w:pStyle w:val="Titre"/>
        <w:rPr>
          <w:noProof/>
          <w:lang w:val="fr-FR"/>
        </w:rPr>
      </w:pPr>
      <w:r>
        <w:rPr>
          <w:lang w:val="fr-FR"/>
        </w:rPr>
        <w:t>Quel médecin 2</w:t>
      </w:r>
    </w:p>
    <w:p w14:paraId="2E71015A" w14:textId="44A7750A" w:rsidR="00924F5F" w:rsidRPr="00C62D79" w:rsidRDefault="007E0E92" w:rsidP="00401B0B">
      <w:pPr>
        <w:pStyle w:val="Titre1"/>
        <w:rPr>
          <w:rFonts w:ascii="Century Gothic" w:hAnsi="Century Gothic"/>
          <w:noProof/>
          <w:szCs w:val="16"/>
          <w:lang w:val="fr-FR"/>
        </w:rPr>
      </w:pPr>
      <w:r>
        <w:rPr>
          <w:lang w:val="fr-FR"/>
        </w:rPr>
        <w:t xml:space="preserve">TP du </w:t>
      </w:r>
      <w:r w:rsidR="00BB4AC7">
        <w:rPr>
          <w:lang w:val="fr-FR"/>
        </w:rPr>
        <w:t>M</w:t>
      </w:r>
      <w:r>
        <w:rPr>
          <w:lang w:val="fr-FR"/>
        </w:rPr>
        <w:t xml:space="preserve">odule </w:t>
      </w:r>
      <w:r w:rsidR="00BB4AC7">
        <w:rPr>
          <w:lang w:val="fr-FR"/>
        </w:rPr>
        <w:t>0</w:t>
      </w:r>
      <w:r w:rsidR="0082544E">
        <w:rPr>
          <w:lang w:val="fr-FR"/>
        </w:rPr>
        <w:t>4</w:t>
      </w:r>
      <w:r w:rsidR="00BB4AC7">
        <w:rPr>
          <w:lang w:val="fr-FR"/>
        </w:rPr>
        <w:t xml:space="preserve"> – </w:t>
      </w:r>
      <w:r w:rsidR="003D1E58">
        <w:rPr>
          <w:lang w:val="fr-FR"/>
        </w:rPr>
        <w:t xml:space="preserve">La </w:t>
      </w:r>
      <w:r w:rsidR="003938CE">
        <w:rPr>
          <w:lang w:val="fr-FR"/>
        </w:rPr>
        <w:t>associations</w:t>
      </w:r>
    </w:p>
    <w:p w14:paraId="404DB5B5" w14:textId="77777777" w:rsidR="00924F5F" w:rsidRPr="00C62D79" w:rsidRDefault="00924F5F" w:rsidP="00924F5F">
      <w:pPr>
        <w:rPr>
          <w:rFonts w:ascii="Century Gothic" w:hAnsi="Century Gothic"/>
          <w:noProof/>
          <w:sz w:val="18"/>
          <w:szCs w:val="18"/>
          <w:lang w:val="fr-FR"/>
        </w:rPr>
      </w:pPr>
    </w:p>
    <w:tbl>
      <w:tblPr>
        <w:tblStyle w:val="Grilledutableau"/>
        <w:tblW w:w="9645"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ayout w:type="fixed"/>
        <w:tblCellMar>
          <w:top w:w="113" w:type="dxa"/>
          <w:bottom w:w="113" w:type="dxa"/>
        </w:tblCellMar>
        <w:tblLook w:val="04A0" w:firstRow="1" w:lastRow="0" w:firstColumn="1" w:lastColumn="0" w:noHBand="0" w:noVBand="1"/>
      </w:tblPr>
      <w:tblGrid>
        <w:gridCol w:w="9645"/>
      </w:tblGrid>
      <w:tr w:rsidR="00924F5F" w:rsidRPr="00892DBB" w14:paraId="4E93A745" w14:textId="77777777" w:rsidTr="001B5F2A">
        <w:tc>
          <w:tcPr>
            <w:tcW w:w="9645" w:type="dxa"/>
            <w:shd w:val="clear" w:color="auto" w:fill="F2F2F2" w:themeFill="background1" w:themeFillShade="F2"/>
          </w:tcPr>
          <w:p w14:paraId="0040BCB2" w14:textId="6897DA1D" w:rsidR="00924F5F" w:rsidRPr="00C62D79" w:rsidRDefault="00753199" w:rsidP="0028329F">
            <w:pPr>
              <w:pStyle w:val="TPnormal"/>
            </w:pPr>
            <w:r>
              <w:t xml:space="preserve">Avant de démarrer ce TP, il convient d’avoir suivi les vidéos des modules 1 à </w:t>
            </w:r>
            <w:r w:rsidR="003938CE">
              <w:t>4</w:t>
            </w:r>
            <w:r>
              <w:t xml:space="preserve">. Son objectif est </w:t>
            </w:r>
            <w:r w:rsidR="0028329F">
              <w:t>d’implémenter</w:t>
            </w:r>
            <w:r w:rsidR="003D1E58">
              <w:t xml:space="preserve"> un ensemble </w:t>
            </w:r>
            <w:r w:rsidR="003938CE">
              <w:t>d’association</w:t>
            </w:r>
            <w:r w:rsidR="0028329F">
              <w:t>s entre les classes</w:t>
            </w:r>
            <w:r>
              <w:t>.</w:t>
            </w:r>
          </w:p>
        </w:tc>
      </w:tr>
    </w:tbl>
    <w:p w14:paraId="1184DB29" w14:textId="77777777" w:rsidR="00924F5F" w:rsidRPr="00C62D79" w:rsidRDefault="00924F5F" w:rsidP="00924F5F">
      <w:pPr>
        <w:rPr>
          <w:rFonts w:ascii="Century Gothic" w:hAnsi="Century Gothic"/>
          <w:noProof/>
          <w:sz w:val="18"/>
          <w:szCs w:val="18"/>
          <w:lang w:val="fr-FR"/>
        </w:rPr>
      </w:pPr>
    </w:p>
    <w:tbl>
      <w:tblPr>
        <w:tblStyle w:val="Grilledutableau"/>
        <w:tblW w:w="3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3288"/>
      </w:tblGrid>
      <w:tr w:rsidR="00924F5F" w:rsidRPr="008B220B" w14:paraId="7AFF424A" w14:textId="77777777" w:rsidTr="00401B0B">
        <w:trPr>
          <w:trHeight w:val="20"/>
        </w:trPr>
        <w:tc>
          <w:tcPr>
            <w:tcW w:w="3288" w:type="dxa"/>
            <w:shd w:val="clear" w:color="auto" w:fill="348899"/>
            <w:vAlign w:val="center"/>
          </w:tcPr>
          <w:p w14:paraId="30D874A2" w14:textId="77777777" w:rsidR="00924F5F" w:rsidRPr="00401B0B" w:rsidRDefault="00924F5F" w:rsidP="001B5F2A">
            <w:pPr>
              <w:spacing w:before="40" w:after="40"/>
              <w:jc w:val="center"/>
              <w:rPr>
                <w:b/>
                <w:color w:val="FFFFFF" w:themeColor="background1"/>
                <w:lang w:val="fr-FR"/>
              </w:rPr>
            </w:pPr>
            <w:r w:rsidRPr="00401B0B">
              <w:rPr>
                <w:b/>
                <w:color w:val="FFFFFF" w:themeColor="background1"/>
                <w:lang w:val="fr-FR"/>
              </w:rPr>
              <w:t>Durée estimée</w:t>
            </w:r>
          </w:p>
        </w:tc>
      </w:tr>
      <w:tr w:rsidR="00924F5F" w:rsidRPr="008B220B" w14:paraId="4A39EC7F" w14:textId="77777777" w:rsidTr="001B5F2A">
        <w:trPr>
          <w:trHeight w:val="397"/>
        </w:trPr>
        <w:tc>
          <w:tcPr>
            <w:tcW w:w="3288" w:type="dxa"/>
            <w:shd w:val="clear" w:color="auto" w:fill="F2F2F2" w:themeFill="background1" w:themeFillShade="F2"/>
            <w:vAlign w:val="center"/>
          </w:tcPr>
          <w:p w14:paraId="2D9F101D" w14:textId="595A0161" w:rsidR="00924F5F" w:rsidRPr="00C62D79" w:rsidRDefault="003D1E58" w:rsidP="004F450B">
            <w:pPr>
              <w:spacing w:before="120" w:after="120"/>
              <w:jc w:val="center"/>
              <w:rPr>
                <w:lang w:val="fr-FR"/>
              </w:rPr>
            </w:pPr>
            <w:r>
              <w:rPr>
                <w:lang w:val="fr-FR"/>
              </w:rPr>
              <w:t>2</w:t>
            </w:r>
            <w:r w:rsidR="00924F5F">
              <w:rPr>
                <w:lang w:val="fr-FR"/>
              </w:rPr>
              <w:t xml:space="preserve"> heures</w:t>
            </w:r>
            <w:r w:rsidR="00BB4AC7">
              <w:rPr>
                <w:lang w:val="fr-FR"/>
              </w:rPr>
              <w:br/>
            </w:r>
          </w:p>
        </w:tc>
      </w:tr>
    </w:tbl>
    <w:p w14:paraId="4E70822D" w14:textId="77777777" w:rsidR="00924F5F" w:rsidRPr="00C62D79" w:rsidRDefault="00924F5F" w:rsidP="00494DCF">
      <w:pPr>
        <w:pStyle w:val="TPTitre"/>
      </w:pPr>
      <w:r>
        <w:t>Énoncé</w:t>
      </w:r>
    </w:p>
    <w:p w14:paraId="6999CC0F" w14:textId="2A21ED36" w:rsidR="0012254B" w:rsidRDefault="00587FCF" w:rsidP="0012254B">
      <w:pPr>
        <w:pStyle w:val="TPnormalpuce1"/>
        <w:numPr>
          <w:ilvl w:val="0"/>
          <w:numId w:val="0"/>
        </w:numPr>
      </w:pPr>
      <w:r>
        <w:t>Ce TP</w:t>
      </w:r>
      <w:r w:rsidR="0012254B">
        <w:t xml:space="preserve"> </w:t>
      </w:r>
      <w:r>
        <w:t>est la suite de l’</w:t>
      </w:r>
      <w:r w:rsidR="0012254B">
        <w:t>application de prise de rendez-vous d’un cabinet médical.</w:t>
      </w:r>
    </w:p>
    <w:p w14:paraId="34331F3A" w14:textId="7DD4A1EF" w:rsidR="00AC761E" w:rsidRDefault="00AC761E" w:rsidP="0012254B">
      <w:pPr>
        <w:pStyle w:val="TPnormalpuce1"/>
        <w:numPr>
          <w:ilvl w:val="0"/>
          <w:numId w:val="0"/>
        </w:numPr>
      </w:pPr>
      <w:r>
        <w:t xml:space="preserve">Dans cette itération, nos </w:t>
      </w:r>
      <w:r w:rsidR="00587FCF">
        <w:t>instances</w:t>
      </w:r>
      <w:r>
        <w:t xml:space="preserve"> vont pouvoir interagir entre eux par associations.</w:t>
      </w:r>
    </w:p>
    <w:p w14:paraId="10F81F51" w14:textId="797B701B" w:rsidR="00722480" w:rsidRDefault="003938CE" w:rsidP="004347EC">
      <w:pPr>
        <w:pStyle w:val="TPnormalpuce1"/>
      </w:pPr>
      <w:r>
        <w:t>Reprendre</w:t>
      </w:r>
      <w:r w:rsidR="00722480" w:rsidRPr="004347EC">
        <w:t xml:space="preserve"> le projet </w:t>
      </w:r>
      <w:proofErr w:type="spellStart"/>
      <w:r w:rsidR="00587FCF">
        <w:t>QuelMedecin</w:t>
      </w:r>
      <w:proofErr w:type="spellEnd"/>
      <w:r>
        <w:t>.</w:t>
      </w:r>
    </w:p>
    <w:p w14:paraId="4B79640D" w14:textId="0B2050EB" w:rsidR="00722480" w:rsidRPr="00722480" w:rsidRDefault="00587FCF" w:rsidP="004347EC">
      <w:pPr>
        <w:pStyle w:val="TPnormalpuce1"/>
      </w:pPr>
      <w:r>
        <w:t>Remplacer</w:t>
      </w:r>
      <w:r w:rsidR="003754AE">
        <w:t xml:space="preserve"> dans le package </w:t>
      </w:r>
      <w:r w:rsidR="00722480">
        <w:t xml:space="preserve"> </w:t>
      </w:r>
      <w:proofErr w:type="spellStart"/>
      <w:r w:rsidRPr="0064414C">
        <w:t>fr.eni.</w:t>
      </w:r>
      <w:r>
        <w:t>ecole.quelMedecin.test</w:t>
      </w:r>
      <w:proofErr w:type="spellEnd"/>
      <w:r>
        <w:t xml:space="preserve">  </w:t>
      </w:r>
      <w:r w:rsidR="003754AE">
        <w:t xml:space="preserve">la classe </w:t>
      </w:r>
      <w:proofErr w:type="spellStart"/>
      <w:r>
        <w:t>TestBO</w:t>
      </w:r>
      <w:proofErr w:type="spellEnd"/>
      <w:r w:rsidR="00892DBB">
        <w:t xml:space="preserve"> par celle fournie pour ce TP</w:t>
      </w:r>
      <w:r w:rsidR="003754AE">
        <w:t>, elle vous permettra de vérifier le fonctionnement final.</w:t>
      </w:r>
    </w:p>
    <w:p w14:paraId="0AF40C79" w14:textId="305EE390" w:rsidR="00722480" w:rsidRPr="00722480" w:rsidRDefault="00722480" w:rsidP="00722480">
      <w:pPr>
        <w:pStyle w:val="TPTitre"/>
      </w:pPr>
      <w:r w:rsidRPr="00722480">
        <w:t xml:space="preserve">Ressources </w:t>
      </w:r>
    </w:p>
    <w:p w14:paraId="7604C74E" w14:textId="77777777" w:rsidR="00722480" w:rsidRPr="0064414C" w:rsidRDefault="00722480" w:rsidP="00722480">
      <w:pPr>
        <w:rPr>
          <w:sz w:val="24"/>
          <w:lang w:val="fr-FR"/>
        </w:rPr>
      </w:pPr>
    </w:p>
    <w:p w14:paraId="4F8F2811" w14:textId="6583004C" w:rsidR="00722480" w:rsidRPr="00C95B62" w:rsidRDefault="00587FCF" w:rsidP="00722480">
      <w:pPr>
        <w:pStyle w:val="Paragraphedeliste"/>
        <w:numPr>
          <w:ilvl w:val="0"/>
          <w:numId w:val="28"/>
        </w:numPr>
        <w:rPr>
          <w:sz w:val="22"/>
          <w:szCs w:val="22"/>
          <w:lang w:val="fr-FR"/>
        </w:rPr>
      </w:pPr>
      <w:r>
        <w:rPr>
          <w:sz w:val="22"/>
          <w:szCs w:val="22"/>
          <w:lang w:val="fr-FR"/>
        </w:rPr>
        <w:t xml:space="preserve">fichier </w:t>
      </w:r>
      <w:r w:rsidRPr="00C95B62">
        <w:rPr>
          <w:sz w:val="22"/>
          <w:szCs w:val="22"/>
          <w:lang w:val="fr-FR"/>
        </w:rPr>
        <w:t>TestB</w:t>
      </w:r>
      <w:r>
        <w:rPr>
          <w:sz w:val="22"/>
          <w:szCs w:val="22"/>
          <w:lang w:val="fr-FR"/>
        </w:rPr>
        <w:t>o</w:t>
      </w:r>
      <w:r w:rsidRPr="00C95B62">
        <w:rPr>
          <w:sz w:val="22"/>
          <w:szCs w:val="22"/>
          <w:lang w:val="fr-FR"/>
        </w:rPr>
        <w:t xml:space="preserve">.java à intégrer dans le package </w:t>
      </w:r>
      <w:proofErr w:type="spellStart"/>
      <w:r w:rsidRPr="002C6E6E">
        <w:rPr>
          <w:sz w:val="22"/>
          <w:szCs w:val="22"/>
          <w:lang w:val="fr-FR"/>
        </w:rPr>
        <w:t>fr.eni.ecole</w:t>
      </w:r>
      <w:r w:rsidRPr="00C95B62">
        <w:rPr>
          <w:sz w:val="22"/>
          <w:szCs w:val="22"/>
          <w:lang w:val="fr-FR"/>
        </w:rPr>
        <w:t>.</w:t>
      </w:r>
      <w:r w:rsidRPr="002600D1">
        <w:rPr>
          <w:sz w:val="22"/>
          <w:szCs w:val="22"/>
          <w:lang w:val="fr-FR"/>
        </w:rPr>
        <w:t>quelMedecin</w:t>
      </w:r>
      <w:r w:rsidRPr="00C95B62">
        <w:rPr>
          <w:sz w:val="22"/>
          <w:szCs w:val="22"/>
          <w:lang w:val="fr-FR"/>
        </w:rPr>
        <w:t>.test</w:t>
      </w:r>
      <w:proofErr w:type="spellEnd"/>
    </w:p>
    <w:p w14:paraId="5BE10752" w14:textId="417E33E0" w:rsidR="00722480" w:rsidRPr="00722480" w:rsidRDefault="00722480" w:rsidP="00722480">
      <w:pPr>
        <w:pStyle w:val="TPTitre"/>
      </w:pPr>
      <w:r>
        <w:t>Indications</w:t>
      </w:r>
    </w:p>
    <w:p w14:paraId="21EBF79F" w14:textId="77777777" w:rsidR="004F450B" w:rsidRPr="004F450B" w:rsidRDefault="004F450B" w:rsidP="004F450B">
      <w:pPr>
        <w:rPr>
          <w:lang w:val="fr-FR"/>
        </w:rPr>
      </w:pPr>
    </w:p>
    <w:p w14:paraId="1CABA58C" w14:textId="359C50E3" w:rsidR="00C95B62" w:rsidRPr="00BF1325" w:rsidRDefault="00B1654C" w:rsidP="00C95B62">
      <w:pPr>
        <w:pStyle w:val="TPnormalpuce1"/>
        <w:numPr>
          <w:ilvl w:val="0"/>
          <w:numId w:val="0"/>
        </w:numPr>
        <w:rPr>
          <w:sz w:val="24"/>
        </w:rPr>
      </w:pPr>
      <w:r>
        <w:rPr>
          <w:sz w:val="24"/>
        </w:rPr>
        <w:t>1</w:t>
      </w:r>
      <w:r w:rsidR="00C95B62" w:rsidRPr="00BF1325">
        <w:rPr>
          <w:sz w:val="24"/>
        </w:rPr>
        <w:t xml:space="preserve"> – </w:t>
      </w:r>
      <w:r w:rsidR="00B6469E">
        <w:rPr>
          <w:sz w:val="24"/>
        </w:rPr>
        <w:t>Ajout d’adresse pour les médecins généralistes et les patients</w:t>
      </w:r>
      <w:r w:rsidR="00C95B62" w:rsidRPr="00BF1325">
        <w:rPr>
          <w:sz w:val="24"/>
        </w:rPr>
        <w:t xml:space="preserve"> :</w:t>
      </w:r>
    </w:p>
    <w:p w14:paraId="48D7ECE1" w14:textId="0998F876" w:rsidR="00B6469E" w:rsidRDefault="00B6469E" w:rsidP="00B6469E">
      <w:pPr>
        <w:pStyle w:val="TPnormalpuce1"/>
        <w:numPr>
          <w:ilvl w:val="0"/>
          <w:numId w:val="0"/>
        </w:numPr>
      </w:pPr>
      <w:r>
        <w:t xml:space="preserve">Ajouter une association unidirectionnelle entre </w:t>
      </w:r>
      <w:proofErr w:type="spellStart"/>
      <w:r>
        <w:t>MedecinGeneraliste</w:t>
      </w:r>
      <w:proofErr w:type="spellEnd"/>
      <w:r>
        <w:t xml:space="preserve"> et Adresse pour pouvoir connaitre l’adresse d’un médecin. Modifier le constructeur de la classe pour prendre en plus un attribut de type Adresse et modifier la méthode afficher() pour afficher également cette information</w:t>
      </w:r>
    </w:p>
    <w:p w14:paraId="1C5BD221" w14:textId="00197943" w:rsidR="00B6469E" w:rsidRDefault="00B6469E" w:rsidP="00B6469E">
      <w:pPr>
        <w:pStyle w:val="TPnormalpuce1"/>
        <w:numPr>
          <w:ilvl w:val="0"/>
          <w:numId w:val="0"/>
        </w:numPr>
      </w:pPr>
      <w:r>
        <w:t>Faire de même pour associer une adresse à un patient.</w:t>
      </w:r>
    </w:p>
    <w:p w14:paraId="2BA200D2" w14:textId="77777777" w:rsidR="00B6469E" w:rsidRPr="00B6469E" w:rsidRDefault="00B6469E" w:rsidP="00B6469E">
      <w:pPr>
        <w:widowControl w:val="0"/>
        <w:suppressAutoHyphens/>
        <w:autoSpaceDN w:val="0"/>
        <w:spacing w:before="120" w:after="40"/>
        <w:ind w:left="357" w:hanging="357"/>
        <w:jc w:val="both"/>
        <w:textAlignment w:val="baseline"/>
        <w:rPr>
          <w:rFonts w:eastAsia="Andale Sans UI" w:cs="Tahoma"/>
          <w:iCs/>
          <w:kern w:val="3"/>
          <w:sz w:val="22"/>
          <w:szCs w:val="24"/>
          <w:lang w:val="fr-FR" w:eastAsia="en-US" w:bidi="en-US"/>
        </w:rPr>
      </w:pPr>
      <w:r w:rsidRPr="00B6469E">
        <w:rPr>
          <w:rFonts w:eastAsia="Andale Sans UI" w:cs="Tahoma"/>
          <w:iCs/>
          <w:kern w:val="3"/>
          <w:sz w:val="22"/>
          <w:szCs w:val="24"/>
          <w:lang w:val="fr-FR" w:eastAsia="en-US" w:bidi="en-US"/>
        </w:rPr>
        <w:t xml:space="preserve">Voici le résultat attendu lors de l’exécution de la classe de test </w:t>
      </w:r>
      <w:proofErr w:type="spellStart"/>
      <w:r w:rsidRPr="00B6469E">
        <w:rPr>
          <w:rFonts w:eastAsia="Andale Sans UI" w:cs="Tahoma"/>
          <w:iCs/>
          <w:kern w:val="3"/>
          <w:sz w:val="22"/>
          <w:szCs w:val="24"/>
          <w:lang w:val="fr-FR" w:eastAsia="en-US" w:bidi="en-US"/>
        </w:rPr>
        <w:t>TestBo</w:t>
      </w:r>
      <w:proofErr w:type="spellEnd"/>
      <w:r w:rsidRPr="00B6469E">
        <w:rPr>
          <w:rFonts w:eastAsia="Andale Sans UI" w:cs="Tahoma"/>
          <w:iCs/>
          <w:kern w:val="3"/>
          <w:sz w:val="22"/>
          <w:szCs w:val="24"/>
          <w:lang w:val="fr-FR" w:eastAsia="en-US" w:bidi="en-US"/>
        </w:rPr>
        <w:t> :</w:t>
      </w:r>
    </w:p>
    <w:p w14:paraId="4CB1349B" w14:textId="77777777" w:rsidR="00D860A6" w:rsidRDefault="00D860A6" w:rsidP="00D860A6">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__________________________ Médecins ______________________________</w:t>
      </w:r>
    </w:p>
    <w:p w14:paraId="453C0E8D" w14:textId="77777777" w:rsidR="00D860A6" w:rsidRDefault="00D860A6" w:rsidP="00D860A6">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MALALANICHE Mélanie</w:t>
      </w:r>
    </w:p>
    <w:p w14:paraId="2C0714CF" w14:textId="77777777" w:rsidR="00D860A6" w:rsidRDefault="00D860A6" w:rsidP="00D860A6">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Téléphone : 02.28.03.17.28</w:t>
      </w:r>
    </w:p>
    <w:p w14:paraId="26B61E05" w14:textId="77777777" w:rsidR="00D860A6" w:rsidRDefault="00D860A6" w:rsidP="00D860A6">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Tarif : 25€</w:t>
      </w:r>
    </w:p>
    <w:p w14:paraId="33AA70F8" w14:textId="77777777" w:rsidR="00D860A6" w:rsidRDefault="00D860A6" w:rsidP="00D860A6">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Adresse :</w:t>
      </w:r>
    </w:p>
    <w:p w14:paraId="2CBCBB0D" w14:textId="77777777" w:rsidR="00D860A6" w:rsidRDefault="00D860A6" w:rsidP="00D860A6">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ZAC du Moulin Neuf</w:t>
      </w:r>
    </w:p>
    <w:p w14:paraId="5F60BD35" w14:textId="77777777" w:rsidR="00D860A6" w:rsidRDefault="00D860A6" w:rsidP="00D860A6">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2B rue Benjamin Franklin</w:t>
      </w:r>
    </w:p>
    <w:p w14:paraId="1D479224" w14:textId="77777777" w:rsidR="00D860A6" w:rsidRDefault="00D860A6" w:rsidP="00D860A6">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44800 SAINT HERBLAIN</w:t>
      </w:r>
    </w:p>
    <w:p w14:paraId="5DBE3A88" w14:textId="77777777" w:rsidR="00D860A6" w:rsidRDefault="00D860A6" w:rsidP="00D860A6">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lastRenderedPageBreak/>
        <w:t>------------------------------------------------------------------</w:t>
      </w:r>
    </w:p>
    <w:p w14:paraId="65D849DF" w14:textId="77777777" w:rsidR="00D860A6" w:rsidRDefault="00D860A6" w:rsidP="00D860A6">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BOSAPIN Edmond</w:t>
      </w:r>
    </w:p>
    <w:p w14:paraId="3596E161" w14:textId="77777777" w:rsidR="00D860A6" w:rsidRDefault="00D860A6" w:rsidP="00D860A6">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Téléphone : +33 2 17 18 19 20</w:t>
      </w:r>
    </w:p>
    <w:p w14:paraId="78511941" w14:textId="77777777" w:rsidR="00D860A6" w:rsidRDefault="00D860A6" w:rsidP="00D860A6">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Tarif : 25€</w:t>
      </w:r>
    </w:p>
    <w:p w14:paraId="5A42DCB4" w14:textId="77777777" w:rsidR="00D860A6" w:rsidRDefault="00D860A6" w:rsidP="00D860A6">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Adresse :</w:t>
      </w:r>
    </w:p>
    <w:p w14:paraId="5219DC9A" w14:textId="77777777" w:rsidR="00D860A6" w:rsidRDefault="00D860A6" w:rsidP="00D860A6">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19 avenue Léo Lagrange</w:t>
      </w:r>
    </w:p>
    <w:p w14:paraId="4530D969" w14:textId="77777777" w:rsidR="00D860A6" w:rsidRDefault="00D860A6" w:rsidP="00D860A6">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79000 NIORT</w:t>
      </w:r>
    </w:p>
    <w:p w14:paraId="7E116656" w14:textId="77777777" w:rsidR="00D860A6" w:rsidRDefault="00D860A6" w:rsidP="00D860A6">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w:t>
      </w:r>
    </w:p>
    <w:p w14:paraId="7C8FDF3C" w14:textId="77777777" w:rsidR="00D860A6" w:rsidRDefault="00D860A6" w:rsidP="00D860A6">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TABLE </w:t>
      </w:r>
      <w:proofErr w:type="spellStart"/>
      <w:r>
        <w:rPr>
          <w:rFonts w:ascii="Consolas" w:hAnsi="Consolas" w:cs="Consolas"/>
          <w:color w:val="000000"/>
          <w:sz w:val="20"/>
          <w:szCs w:val="20"/>
          <w:lang w:val="fr-FR"/>
        </w:rPr>
        <w:t>Djémila</w:t>
      </w:r>
      <w:proofErr w:type="spellEnd"/>
    </w:p>
    <w:p w14:paraId="3673F383" w14:textId="77777777" w:rsidR="00D860A6" w:rsidRDefault="00D860A6" w:rsidP="00D860A6">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Téléphone : 03-04-05-06-07</w:t>
      </w:r>
    </w:p>
    <w:p w14:paraId="1951C607" w14:textId="77777777" w:rsidR="00D860A6" w:rsidRDefault="00D860A6" w:rsidP="00D860A6">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Tarif : 25€</w:t>
      </w:r>
    </w:p>
    <w:p w14:paraId="7126C16C" w14:textId="77777777" w:rsidR="00D860A6" w:rsidRDefault="00D860A6" w:rsidP="00D860A6">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Adresse :</w:t>
      </w:r>
    </w:p>
    <w:p w14:paraId="76D745FD" w14:textId="77777777" w:rsidR="00D860A6" w:rsidRDefault="00D860A6" w:rsidP="00D860A6">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ZAC du Moulin Neuf</w:t>
      </w:r>
    </w:p>
    <w:p w14:paraId="3BA5018F" w14:textId="77777777" w:rsidR="00D860A6" w:rsidRPr="00892DBB" w:rsidRDefault="00D860A6" w:rsidP="00D860A6">
      <w:pPr>
        <w:autoSpaceDE w:val="0"/>
        <w:autoSpaceDN w:val="0"/>
        <w:adjustRightInd w:val="0"/>
        <w:rPr>
          <w:rFonts w:ascii="Consolas" w:hAnsi="Consolas" w:cs="Consolas"/>
          <w:sz w:val="20"/>
          <w:szCs w:val="20"/>
          <w:lang w:val="fr-FR"/>
        </w:rPr>
      </w:pPr>
      <w:r w:rsidRPr="00892DBB">
        <w:rPr>
          <w:rFonts w:ascii="Consolas" w:hAnsi="Consolas" w:cs="Consolas"/>
          <w:color w:val="000000"/>
          <w:sz w:val="20"/>
          <w:szCs w:val="20"/>
          <w:lang w:val="fr-FR"/>
        </w:rPr>
        <w:t>2B rue Benjamin Franklin</w:t>
      </w:r>
    </w:p>
    <w:p w14:paraId="44398E29" w14:textId="77777777" w:rsidR="00D860A6" w:rsidRPr="00D860A6" w:rsidRDefault="00D860A6" w:rsidP="00D860A6">
      <w:pPr>
        <w:autoSpaceDE w:val="0"/>
        <w:autoSpaceDN w:val="0"/>
        <w:adjustRightInd w:val="0"/>
        <w:rPr>
          <w:rFonts w:ascii="Consolas" w:hAnsi="Consolas" w:cs="Consolas"/>
          <w:sz w:val="20"/>
          <w:szCs w:val="20"/>
        </w:rPr>
      </w:pPr>
      <w:r w:rsidRPr="00D860A6">
        <w:rPr>
          <w:rFonts w:ascii="Consolas" w:hAnsi="Consolas" w:cs="Consolas"/>
          <w:color w:val="000000"/>
          <w:sz w:val="20"/>
          <w:szCs w:val="20"/>
        </w:rPr>
        <w:t>44800 SAINT HERBLAIN</w:t>
      </w:r>
    </w:p>
    <w:p w14:paraId="6F0F921C" w14:textId="77777777" w:rsidR="00D860A6" w:rsidRPr="00D860A6" w:rsidRDefault="00D860A6" w:rsidP="00D860A6">
      <w:pPr>
        <w:autoSpaceDE w:val="0"/>
        <w:autoSpaceDN w:val="0"/>
        <w:adjustRightInd w:val="0"/>
        <w:rPr>
          <w:rFonts w:ascii="Consolas" w:hAnsi="Consolas" w:cs="Consolas"/>
          <w:sz w:val="20"/>
          <w:szCs w:val="20"/>
        </w:rPr>
      </w:pPr>
      <w:r w:rsidRPr="00D860A6">
        <w:rPr>
          <w:rFonts w:ascii="Consolas" w:hAnsi="Consolas" w:cs="Consolas"/>
          <w:color w:val="000000"/>
          <w:sz w:val="20"/>
          <w:szCs w:val="20"/>
        </w:rPr>
        <w:t>__________________________________________________________________</w:t>
      </w:r>
    </w:p>
    <w:p w14:paraId="4365267F" w14:textId="77777777" w:rsidR="00D860A6" w:rsidRPr="00D860A6" w:rsidRDefault="00D860A6" w:rsidP="00D860A6">
      <w:pPr>
        <w:autoSpaceDE w:val="0"/>
        <w:autoSpaceDN w:val="0"/>
        <w:adjustRightInd w:val="0"/>
        <w:rPr>
          <w:rFonts w:ascii="Consolas" w:hAnsi="Consolas" w:cs="Consolas"/>
          <w:sz w:val="20"/>
          <w:szCs w:val="20"/>
        </w:rPr>
      </w:pPr>
      <w:r w:rsidRPr="00D860A6">
        <w:rPr>
          <w:rFonts w:ascii="Consolas" w:hAnsi="Consolas" w:cs="Consolas"/>
          <w:color w:val="000000"/>
          <w:sz w:val="20"/>
          <w:szCs w:val="20"/>
        </w:rPr>
        <w:t>__________________________ Patient _______________________________</w:t>
      </w:r>
    </w:p>
    <w:p w14:paraId="1A82A663" w14:textId="77777777" w:rsidR="00D860A6" w:rsidRPr="00D860A6" w:rsidRDefault="00D860A6" w:rsidP="00D860A6">
      <w:pPr>
        <w:autoSpaceDE w:val="0"/>
        <w:autoSpaceDN w:val="0"/>
        <w:adjustRightInd w:val="0"/>
        <w:rPr>
          <w:rFonts w:ascii="Consolas" w:hAnsi="Consolas" w:cs="Consolas"/>
          <w:sz w:val="20"/>
          <w:szCs w:val="20"/>
        </w:rPr>
      </w:pPr>
      <w:r w:rsidRPr="00D860A6">
        <w:rPr>
          <w:rFonts w:ascii="Consolas" w:hAnsi="Consolas" w:cs="Consolas"/>
          <w:color w:val="000000"/>
          <w:sz w:val="20"/>
          <w:szCs w:val="20"/>
        </w:rPr>
        <w:t>VAMBUCE Hillary</w:t>
      </w:r>
    </w:p>
    <w:p w14:paraId="2135EC0C" w14:textId="77777777" w:rsidR="00D860A6" w:rsidRPr="00892DBB" w:rsidRDefault="00D860A6" w:rsidP="00D860A6">
      <w:pPr>
        <w:autoSpaceDE w:val="0"/>
        <w:autoSpaceDN w:val="0"/>
        <w:adjustRightInd w:val="0"/>
        <w:rPr>
          <w:rFonts w:ascii="Consolas" w:hAnsi="Consolas" w:cs="Consolas"/>
          <w:sz w:val="20"/>
          <w:szCs w:val="20"/>
        </w:rPr>
      </w:pPr>
      <w:proofErr w:type="spellStart"/>
      <w:r w:rsidRPr="00892DBB">
        <w:rPr>
          <w:rFonts w:ascii="Consolas" w:hAnsi="Consolas" w:cs="Consolas"/>
          <w:color w:val="000000"/>
          <w:sz w:val="20"/>
          <w:szCs w:val="20"/>
        </w:rPr>
        <w:t>Téléphone</w:t>
      </w:r>
      <w:proofErr w:type="spellEnd"/>
      <w:r w:rsidRPr="00892DBB">
        <w:rPr>
          <w:rFonts w:ascii="Consolas" w:hAnsi="Consolas" w:cs="Consolas"/>
          <w:color w:val="000000"/>
          <w:sz w:val="20"/>
          <w:szCs w:val="20"/>
        </w:rPr>
        <w:t xml:space="preserve"> : 0123456789</w:t>
      </w:r>
    </w:p>
    <w:p w14:paraId="2CAD5829" w14:textId="77777777" w:rsidR="00D860A6" w:rsidRDefault="00D860A6" w:rsidP="00D860A6">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Sexe : Féminin</w:t>
      </w:r>
    </w:p>
    <w:p w14:paraId="111BE188" w14:textId="77777777" w:rsidR="00D860A6" w:rsidRDefault="00D860A6" w:rsidP="00D860A6">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Numéro de Sécurité sociale : 287060244010154</w:t>
      </w:r>
    </w:p>
    <w:p w14:paraId="75A7E091" w14:textId="77777777" w:rsidR="00D860A6" w:rsidRDefault="00D860A6" w:rsidP="00D860A6">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Date de naissance : 2 juin 1987</w:t>
      </w:r>
    </w:p>
    <w:p w14:paraId="445F036D" w14:textId="77777777" w:rsidR="00D860A6" w:rsidRDefault="00D860A6" w:rsidP="00D860A6">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Commentaires : Allergie aux arachides</w:t>
      </w:r>
    </w:p>
    <w:p w14:paraId="0C13440B" w14:textId="77777777" w:rsidR="00D860A6" w:rsidRDefault="00D860A6" w:rsidP="00D860A6">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Adresse :</w:t>
      </w:r>
    </w:p>
    <w:p w14:paraId="5A260C7F" w14:textId="77777777" w:rsidR="00D860A6" w:rsidRDefault="00D860A6" w:rsidP="00D860A6">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4 Rue des </w:t>
      </w:r>
      <w:proofErr w:type="spellStart"/>
      <w:r>
        <w:rPr>
          <w:rFonts w:ascii="Consolas" w:hAnsi="Consolas" w:cs="Consolas"/>
          <w:color w:val="000000"/>
          <w:sz w:val="20"/>
          <w:szCs w:val="20"/>
          <w:lang w:val="fr-FR"/>
        </w:rPr>
        <w:t>Glatiniers</w:t>
      </w:r>
      <w:proofErr w:type="spellEnd"/>
    </w:p>
    <w:p w14:paraId="00BA4E50" w14:textId="77777777" w:rsidR="00D860A6" w:rsidRDefault="00D860A6" w:rsidP="00D860A6">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02100 SAINT-QUENTIN</w:t>
      </w:r>
    </w:p>
    <w:p w14:paraId="065B154E" w14:textId="77777777" w:rsidR="00D860A6" w:rsidRDefault="00D860A6" w:rsidP="00D860A6">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w:t>
      </w:r>
    </w:p>
    <w:p w14:paraId="6F4CF453" w14:textId="77777777" w:rsidR="00D860A6" w:rsidRDefault="00D860A6" w:rsidP="00D860A6">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PERRET Inès</w:t>
      </w:r>
    </w:p>
    <w:p w14:paraId="7646192E" w14:textId="77777777" w:rsidR="00D860A6" w:rsidRDefault="00D860A6" w:rsidP="00D860A6">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Téléphone : 0698745123</w:t>
      </w:r>
    </w:p>
    <w:p w14:paraId="7A40F26B" w14:textId="77777777" w:rsidR="00D860A6" w:rsidRDefault="00D860A6" w:rsidP="00D860A6">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Sexe : Féminin</w:t>
      </w:r>
    </w:p>
    <w:p w14:paraId="28A0E4B0" w14:textId="77777777" w:rsidR="00D860A6" w:rsidRDefault="00D860A6" w:rsidP="00D860A6">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Numéro de Sécurité sociale : 245021067034521</w:t>
      </w:r>
    </w:p>
    <w:p w14:paraId="3F720A7B" w14:textId="77777777" w:rsidR="00D860A6" w:rsidRDefault="00D860A6" w:rsidP="00D860A6">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Date de naissance : 10 février 1945</w:t>
      </w:r>
    </w:p>
    <w:p w14:paraId="1508E2A8" w14:textId="77777777" w:rsidR="00D860A6" w:rsidRDefault="00D860A6" w:rsidP="00D860A6">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Commentaires : [aucun commentaire]</w:t>
      </w:r>
    </w:p>
    <w:p w14:paraId="10EC15EF" w14:textId="77777777" w:rsidR="00D860A6" w:rsidRDefault="00D860A6" w:rsidP="00D860A6">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Adresse :</w:t>
      </w:r>
    </w:p>
    <w:p w14:paraId="4C122F91" w14:textId="77777777" w:rsidR="00D860A6" w:rsidRDefault="00D860A6" w:rsidP="00D860A6">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19 avenue Léo Lagrange</w:t>
      </w:r>
    </w:p>
    <w:p w14:paraId="70B79AED" w14:textId="77777777" w:rsidR="00D860A6" w:rsidRDefault="00D860A6" w:rsidP="00D860A6">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79000 NIORT</w:t>
      </w:r>
    </w:p>
    <w:p w14:paraId="4EBF5A5A" w14:textId="77777777" w:rsidR="00D860A6" w:rsidRDefault="00D860A6" w:rsidP="00D860A6">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w:t>
      </w:r>
    </w:p>
    <w:p w14:paraId="1DFA0A09" w14:textId="77777777" w:rsidR="00D860A6" w:rsidRDefault="00D860A6" w:rsidP="00D860A6">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PAMAMOBE Adhémar</w:t>
      </w:r>
    </w:p>
    <w:p w14:paraId="1C5FBEDB" w14:textId="77777777" w:rsidR="00D860A6" w:rsidRDefault="00D860A6" w:rsidP="00D860A6">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Téléphone : 0753428619</w:t>
      </w:r>
    </w:p>
    <w:p w14:paraId="2029AB41" w14:textId="77777777" w:rsidR="00D860A6" w:rsidRDefault="00D860A6" w:rsidP="00D860A6">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Sexe : Masculin</w:t>
      </w:r>
    </w:p>
    <w:p w14:paraId="799BB254" w14:textId="77777777" w:rsidR="00D860A6" w:rsidRDefault="00D860A6" w:rsidP="00D860A6">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Numéro de Sécurité sociale : 192112192020142</w:t>
      </w:r>
    </w:p>
    <w:p w14:paraId="651538EC" w14:textId="77777777" w:rsidR="00D860A6" w:rsidRDefault="00D860A6" w:rsidP="00D860A6">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Date de naissance : 21 novembre 1992</w:t>
      </w:r>
    </w:p>
    <w:p w14:paraId="7A35B20A" w14:textId="77777777" w:rsidR="00D860A6" w:rsidRDefault="00D860A6" w:rsidP="00D860A6">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Commentaires : [aucun commentaire]</w:t>
      </w:r>
    </w:p>
    <w:p w14:paraId="78FC1095" w14:textId="77777777" w:rsidR="00D860A6" w:rsidRDefault="00D860A6" w:rsidP="00D860A6">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Adresse :</w:t>
      </w:r>
    </w:p>
    <w:p w14:paraId="79151425" w14:textId="77777777" w:rsidR="00D860A6" w:rsidRDefault="00D860A6" w:rsidP="00D860A6">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4 Rue des </w:t>
      </w:r>
      <w:proofErr w:type="spellStart"/>
      <w:r>
        <w:rPr>
          <w:rFonts w:ascii="Consolas" w:hAnsi="Consolas" w:cs="Consolas"/>
          <w:color w:val="000000"/>
          <w:sz w:val="20"/>
          <w:szCs w:val="20"/>
          <w:lang w:val="fr-FR"/>
        </w:rPr>
        <w:t>Glatiniers</w:t>
      </w:r>
      <w:proofErr w:type="spellEnd"/>
    </w:p>
    <w:p w14:paraId="757E0F2F" w14:textId="38B2BE90" w:rsidR="00B6469E" w:rsidRDefault="00D860A6" w:rsidP="00D860A6">
      <w:pPr>
        <w:pStyle w:val="TPnormalpuce1"/>
        <w:numPr>
          <w:ilvl w:val="0"/>
          <w:numId w:val="0"/>
        </w:numPr>
        <w:spacing w:before="0" w:after="0"/>
      </w:pPr>
      <w:r>
        <w:rPr>
          <w:rFonts w:ascii="Consolas" w:hAnsi="Consolas" w:cs="Consolas"/>
          <w:color w:val="000000"/>
          <w:sz w:val="20"/>
          <w:szCs w:val="20"/>
        </w:rPr>
        <w:t>02100 SAINT-QUENTIN</w:t>
      </w:r>
    </w:p>
    <w:p w14:paraId="3E169D76" w14:textId="696C698E" w:rsidR="00D860A6" w:rsidRPr="00D860A6" w:rsidRDefault="00D860A6" w:rsidP="00D860A6">
      <w:pPr>
        <w:pStyle w:val="TPnormalpuce1"/>
        <w:numPr>
          <w:ilvl w:val="0"/>
          <w:numId w:val="0"/>
        </w:numPr>
        <w:rPr>
          <w:sz w:val="24"/>
        </w:rPr>
      </w:pPr>
      <w:r w:rsidRPr="00D860A6">
        <w:rPr>
          <w:sz w:val="24"/>
        </w:rPr>
        <w:t>2 – Ajout de créneaux horaires pour les médecins</w:t>
      </w:r>
    </w:p>
    <w:p w14:paraId="7F1A696A" w14:textId="1881689A" w:rsidR="00D860A6" w:rsidRDefault="00D860A6" w:rsidP="00D860A6">
      <w:pPr>
        <w:pStyle w:val="TPnormalpuce1"/>
        <w:numPr>
          <w:ilvl w:val="0"/>
          <w:numId w:val="0"/>
        </w:numPr>
      </w:pPr>
      <w:r>
        <w:t>Les médecins possèdent des créneaux de consultation journalier. Voici un exemple :</w:t>
      </w:r>
    </w:p>
    <w:p w14:paraId="3796A24E" w14:textId="6F71C8A7" w:rsidR="00D860A6" w:rsidRDefault="00D860A6" w:rsidP="00D860A6">
      <w:pPr>
        <w:pStyle w:val="TPnormalpuce1"/>
        <w:numPr>
          <w:ilvl w:val="0"/>
          <w:numId w:val="0"/>
        </w:numPr>
      </w:pPr>
      <w:r>
        <w:t>9h00 – 9h15</w:t>
      </w:r>
    </w:p>
    <w:p w14:paraId="28252D80" w14:textId="48F22C39" w:rsidR="00D860A6" w:rsidRDefault="00D860A6" w:rsidP="00D860A6">
      <w:pPr>
        <w:pStyle w:val="TPnormalpuce1"/>
        <w:numPr>
          <w:ilvl w:val="0"/>
          <w:numId w:val="0"/>
        </w:numPr>
      </w:pPr>
      <w:r>
        <w:t>9h15 – 9h30</w:t>
      </w:r>
    </w:p>
    <w:p w14:paraId="70D22569" w14:textId="6C5D60CD" w:rsidR="00D860A6" w:rsidRPr="00892DBB" w:rsidRDefault="00D860A6" w:rsidP="00D860A6">
      <w:pPr>
        <w:pStyle w:val="TPnormalpuce1"/>
        <w:numPr>
          <w:ilvl w:val="0"/>
          <w:numId w:val="0"/>
        </w:numPr>
        <w:rPr>
          <w:lang w:val="en-US"/>
        </w:rPr>
      </w:pPr>
      <w:r w:rsidRPr="00892DBB">
        <w:rPr>
          <w:lang w:val="en-US"/>
        </w:rPr>
        <w:t>9h30 – 9h45</w:t>
      </w:r>
    </w:p>
    <w:p w14:paraId="6A7D84D2" w14:textId="208A29C9" w:rsidR="00D860A6" w:rsidRPr="00892DBB" w:rsidRDefault="00D860A6" w:rsidP="00D860A6">
      <w:pPr>
        <w:pStyle w:val="TPnormalpuce1"/>
        <w:numPr>
          <w:ilvl w:val="0"/>
          <w:numId w:val="0"/>
        </w:numPr>
        <w:rPr>
          <w:lang w:val="en-US"/>
        </w:rPr>
      </w:pPr>
      <w:r w:rsidRPr="00892DBB">
        <w:rPr>
          <w:lang w:val="en-US"/>
        </w:rPr>
        <w:t>9h45 – 10h00</w:t>
      </w:r>
    </w:p>
    <w:p w14:paraId="7B2B9731" w14:textId="4D515A5F" w:rsidR="00D860A6" w:rsidRPr="00D860A6" w:rsidRDefault="00D860A6" w:rsidP="00D860A6">
      <w:pPr>
        <w:pStyle w:val="TPnormalpuce1"/>
        <w:numPr>
          <w:ilvl w:val="0"/>
          <w:numId w:val="0"/>
        </w:numPr>
        <w:rPr>
          <w:lang w:val="en-US"/>
        </w:rPr>
      </w:pPr>
      <w:r w:rsidRPr="00D860A6">
        <w:rPr>
          <w:lang w:val="en-US"/>
        </w:rPr>
        <w:t>10h30 – 10h45</w:t>
      </w:r>
    </w:p>
    <w:p w14:paraId="38B68677" w14:textId="57E2EE09" w:rsidR="00D860A6" w:rsidRPr="00D860A6" w:rsidRDefault="00D860A6" w:rsidP="00D860A6">
      <w:pPr>
        <w:pStyle w:val="TPnormalpuce1"/>
        <w:numPr>
          <w:ilvl w:val="0"/>
          <w:numId w:val="0"/>
        </w:numPr>
        <w:rPr>
          <w:lang w:val="en-US"/>
        </w:rPr>
      </w:pPr>
      <w:r w:rsidRPr="00D860A6">
        <w:rPr>
          <w:lang w:val="en-US"/>
        </w:rPr>
        <w:lastRenderedPageBreak/>
        <w:t>10h45 – 11h00</w:t>
      </w:r>
    </w:p>
    <w:p w14:paraId="68D53F1B" w14:textId="61F2C074" w:rsidR="00D860A6" w:rsidRPr="00D860A6" w:rsidRDefault="00D860A6" w:rsidP="00D860A6">
      <w:pPr>
        <w:pStyle w:val="TPnormalpuce1"/>
        <w:numPr>
          <w:ilvl w:val="0"/>
          <w:numId w:val="0"/>
        </w:numPr>
        <w:rPr>
          <w:lang w:val="en-US"/>
        </w:rPr>
      </w:pPr>
      <w:r w:rsidRPr="00D860A6">
        <w:rPr>
          <w:lang w:val="en-US"/>
        </w:rPr>
        <w:t>11h15 – 11h30</w:t>
      </w:r>
    </w:p>
    <w:p w14:paraId="7B14A45F" w14:textId="5E628A76" w:rsidR="00D860A6" w:rsidRPr="00D860A6" w:rsidRDefault="00D860A6" w:rsidP="00D860A6">
      <w:pPr>
        <w:pStyle w:val="TPnormalpuce1"/>
        <w:numPr>
          <w:ilvl w:val="0"/>
          <w:numId w:val="0"/>
        </w:numPr>
        <w:rPr>
          <w:lang w:val="en-US"/>
        </w:rPr>
      </w:pPr>
      <w:r w:rsidRPr="00D860A6">
        <w:rPr>
          <w:lang w:val="en-US"/>
        </w:rPr>
        <w:t>11h30 – 11h45</w:t>
      </w:r>
    </w:p>
    <w:p w14:paraId="4C2C666F" w14:textId="5031C183" w:rsidR="00D860A6" w:rsidRPr="00D860A6" w:rsidRDefault="00D860A6" w:rsidP="00D860A6">
      <w:pPr>
        <w:pStyle w:val="TPnormalpuce1"/>
        <w:numPr>
          <w:ilvl w:val="0"/>
          <w:numId w:val="0"/>
        </w:numPr>
        <w:rPr>
          <w:lang w:val="en-US"/>
        </w:rPr>
      </w:pPr>
      <w:r w:rsidRPr="00D860A6">
        <w:rPr>
          <w:lang w:val="en-US"/>
        </w:rPr>
        <w:t>11h45 – 12h00</w:t>
      </w:r>
    </w:p>
    <w:p w14:paraId="39215E77" w14:textId="47F41808" w:rsidR="00D860A6" w:rsidRDefault="00D860A6" w:rsidP="00D860A6">
      <w:pPr>
        <w:pStyle w:val="TPnormalpuce1"/>
        <w:numPr>
          <w:ilvl w:val="0"/>
          <w:numId w:val="0"/>
        </w:numPr>
        <w:rPr>
          <w:lang w:val="en-US"/>
        </w:rPr>
      </w:pPr>
      <w:r>
        <w:rPr>
          <w:lang w:val="en-US"/>
        </w:rPr>
        <w:t>14h00 – 14h30</w:t>
      </w:r>
    </w:p>
    <w:p w14:paraId="3F01ED29" w14:textId="296B7392" w:rsidR="00D860A6" w:rsidRDefault="00D860A6" w:rsidP="00D860A6">
      <w:pPr>
        <w:pStyle w:val="TPnormalpuce1"/>
        <w:numPr>
          <w:ilvl w:val="0"/>
          <w:numId w:val="0"/>
        </w:numPr>
        <w:rPr>
          <w:lang w:val="en-US"/>
        </w:rPr>
      </w:pPr>
      <w:r>
        <w:rPr>
          <w:lang w:val="en-US"/>
        </w:rPr>
        <w:t>14h30 – 15h00</w:t>
      </w:r>
    </w:p>
    <w:p w14:paraId="242E9088" w14:textId="75C58BE4" w:rsidR="00D860A6" w:rsidRDefault="00D860A6" w:rsidP="00D860A6">
      <w:pPr>
        <w:pStyle w:val="TPnormalpuce1"/>
        <w:numPr>
          <w:ilvl w:val="0"/>
          <w:numId w:val="0"/>
        </w:numPr>
        <w:rPr>
          <w:lang w:val="en-US"/>
        </w:rPr>
      </w:pPr>
      <w:r>
        <w:rPr>
          <w:lang w:val="en-US"/>
        </w:rPr>
        <w:t>15h00 – 15h30</w:t>
      </w:r>
    </w:p>
    <w:p w14:paraId="76FD7D87" w14:textId="7CF08129" w:rsidR="00D860A6" w:rsidRPr="00892DBB" w:rsidRDefault="00D860A6" w:rsidP="00D860A6">
      <w:pPr>
        <w:pStyle w:val="TPnormalpuce1"/>
        <w:numPr>
          <w:ilvl w:val="0"/>
          <w:numId w:val="0"/>
        </w:numPr>
      </w:pPr>
      <w:r w:rsidRPr="00892DBB">
        <w:t>15h30 – 16h00</w:t>
      </w:r>
    </w:p>
    <w:p w14:paraId="5286156B" w14:textId="2BA1074A" w:rsidR="00D860A6" w:rsidRPr="00892DBB" w:rsidRDefault="004B20A6" w:rsidP="00D860A6">
      <w:pPr>
        <w:pStyle w:val="TPnormalpuce1"/>
        <w:numPr>
          <w:ilvl w:val="0"/>
          <w:numId w:val="0"/>
        </w:numPr>
      </w:pPr>
      <w:r w:rsidRPr="00892DBB">
        <w:t>16h00 – 16h30</w:t>
      </w:r>
    </w:p>
    <w:p w14:paraId="54646C71" w14:textId="4A5BF4A5" w:rsidR="004B20A6" w:rsidRPr="00892DBB" w:rsidRDefault="004B20A6" w:rsidP="00D860A6">
      <w:pPr>
        <w:pStyle w:val="TPnormalpuce1"/>
        <w:numPr>
          <w:ilvl w:val="0"/>
          <w:numId w:val="0"/>
        </w:numPr>
      </w:pPr>
      <w:r w:rsidRPr="00892DBB">
        <w:t>16h30 – 17h00</w:t>
      </w:r>
    </w:p>
    <w:p w14:paraId="44C54917" w14:textId="79FAD3B5" w:rsidR="004B20A6" w:rsidRDefault="004B20A6" w:rsidP="00D860A6">
      <w:pPr>
        <w:pStyle w:val="TPnormalpuce1"/>
        <w:numPr>
          <w:ilvl w:val="0"/>
          <w:numId w:val="0"/>
        </w:numPr>
      </w:pPr>
      <w:r w:rsidRPr="004B20A6">
        <w:t xml:space="preserve">Dans cet exemple, le praticien a des créneaux </w:t>
      </w:r>
      <w:r w:rsidR="00D13091">
        <w:t>d</w:t>
      </w:r>
      <w:r w:rsidRPr="004B20A6">
        <w:t xml:space="preserve">urant 15 minutes le matin et des créneaux de 30 minutes l’après-midi. </w:t>
      </w:r>
      <w:r>
        <w:t>Un médecin ne peut pas avoir plus de 15 créneaux.</w:t>
      </w:r>
    </w:p>
    <w:p w14:paraId="4FB10878" w14:textId="3B0F2AFC" w:rsidR="004B20A6" w:rsidRDefault="004B20A6" w:rsidP="00D860A6">
      <w:pPr>
        <w:pStyle w:val="TPnormalpuce1"/>
        <w:numPr>
          <w:ilvl w:val="0"/>
          <w:numId w:val="0"/>
        </w:numPr>
      </w:pPr>
      <w:r>
        <w:t xml:space="preserve">Créer une classe </w:t>
      </w:r>
      <w:proofErr w:type="spellStart"/>
      <w:r>
        <w:t>Cren</w:t>
      </w:r>
      <w:r w:rsidR="00D13091">
        <w:t>e</w:t>
      </w:r>
      <w:r>
        <w:t>au</w:t>
      </w:r>
      <w:proofErr w:type="spellEnd"/>
      <w:r>
        <w:t xml:space="preserve"> et associer à un médecin un tableau de </w:t>
      </w:r>
      <w:proofErr w:type="spellStart"/>
      <w:r>
        <w:t>Cren</w:t>
      </w:r>
      <w:r w:rsidR="00D13091">
        <w:t>e</w:t>
      </w:r>
      <w:r>
        <w:t>au</w:t>
      </w:r>
      <w:proofErr w:type="spellEnd"/>
      <w:r>
        <w:t xml:space="preserve"> de 15 cases. Cette association doit être bidirectionnelle. </w:t>
      </w:r>
      <w:r w:rsidR="00ED3932">
        <w:t xml:space="preserve">Le constructeur de </w:t>
      </w:r>
      <w:proofErr w:type="spellStart"/>
      <w:r w:rsidR="00ED3932">
        <w:t>Cren</w:t>
      </w:r>
      <w:r w:rsidR="00D13091">
        <w:t>e</w:t>
      </w:r>
      <w:r w:rsidR="00ED3932">
        <w:t>au</w:t>
      </w:r>
      <w:proofErr w:type="spellEnd"/>
      <w:r w:rsidR="00ED3932">
        <w:t xml:space="preserve"> prend en paramètre l’heure de début du créneau (de type </w:t>
      </w:r>
      <w:proofErr w:type="spellStart"/>
      <w:r>
        <w:t>LocalTime</w:t>
      </w:r>
      <w:proofErr w:type="spellEnd"/>
      <w:r w:rsidR="00ED3932">
        <w:t>), la durée en minutes et le médecin associé à ce créneau</w:t>
      </w:r>
      <w:r>
        <w:t>.</w:t>
      </w:r>
      <w:r w:rsidR="00AB74D3">
        <w:t xml:space="preserve"> Ajouter une méthode afficher() afin d’afficher l’horaire du créneau et sa durée.</w:t>
      </w:r>
      <w:r w:rsidR="005C62E6">
        <w:t xml:space="preserve"> Créer un accesseur pour récupérer le médecin associé au créneau.</w:t>
      </w:r>
    </w:p>
    <w:p w14:paraId="1697D079" w14:textId="1A9D14D3" w:rsidR="005169DA" w:rsidRDefault="005169DA" w:rsidP="00D860A6">
      <w:pPr>
        <w:pStyle w:val="TPnormalpuce1"/>
        <w:numPr>
          <w:ilvl w:val="0"/>
          <w:numId w:val="0"/>
        </w:numPr>
      </w:pPr>
      <w:r>
        <w:t xml:space="preserve">Dans la classe </w:t>
      </w:r>
      <w:proofErr w:type="spellStart"/>
      <w:r>
        <w:t>MedecinGeneraliste</w:t>
      </w:r>
      <w:proofErr w:type="spellEnd"/>
      <w:r>
        <w:t xml:space="preserve">, ajouter une méthode </w:t>
      </w:r>
      <w:proofErr w:type="spellStart"/>
      <w:r>
        <w:t>ajouterCren</w:t>
      </w:r>
      <w:r w:rsidR="00D13091">
        <w:t>e</w:t>
      </w:r>
      <w:r>
        <w:t>au</w:t>
      </w:r>
      <w:proofErr w:type="spellEnd"/>
      <w:r>
        <w:t>() prenant en paramètre l’heure de début et la durée.</w:t>
      </w:r>
      <w:r w:rsidR="005C62E6">
        <w:t xml:space="preserve"> Modifier également la méthode afficher() pour ajouter les créneaux du médecin.</w:t>
      </w:r>
    </w:p>
    <w:p w14:paraId="71DE74C5" w14:textId="7BE5B977" w:rsidR="00FA0AE5" w:rsidRPr="00B6469E" w:rsidRDefault="00FA0AE5" w:rsidP="00FA0AE5">
      <w:pPr>
        <w:widowControl w:val="0"/>
        <w:suppressAutoHyphens/>
        <w:autoSpaceDN w:val="0"/>
        <w:spacing w:before="120" w:after="40"/>
        <w:jc w:val="both"/>
        <w:textAlignment w:val="baseline"/>
        <w:rPr>
          <w:rFonts w:eastAsia="Andale Sans UI" w:cs="Tahoma"/>
          <w:iCs/>
          <w:kern w:val="3"/>
          <w:sz w:val="22"/>
          <w:szCs w:val="24"/>
          <w:lang w:val="fr-FR" w:eastAsia="en-US" w:bidi="en-US"/>
        </w:rPr>
      </w:pPr>
      <w:r w:rsidRPr="00B6469E">
        <w:rPr>
          <w:rFonts w:eastAsia="Andale Sans UI" w:cs="Tahoma"/>
          <w:iCs/>
          <w:kern w:val="3"/>
          <w:sz w:val="22"/>
          <w:szCs w:val="24"/>
          <w:lang w:val="fr-FR" w:eastAsia="en-US" w:bidi="en-US"/>
        </w:rPr>
        <w:t xml:space="preserve">Voici le résultat attendu lors de l’exécution de la classe de test </w:t>
      </w:r>
      <w:proofErr w:type="spellStart"/>
      <w:r w:rsidRPr="00B6469E">
        <w:rPr>
          <w:rFonts w:eastAsia="Andale Sans UI" w:cs="Tahoma"/>
          <w:iCs/>
          <w:kern w:val="3"/>
          <w:sz w:val="22"/>
          <w:szCs w:val="24"/>
          <w:lang w:val="fr-FR" w:eastAsia="en-US" w:bidi="en-US"/>
        </w:rPr>
        <w:t>TestBo</w:t>
      </w:r>
      <w:proofErr w:type="spellEnd"/>
      <w:r w:rsidRPr="00FA0AE5">
        <w:rPr>
          <w:lang w:val="fr-FR"/>
        </w:rPr>
        <w:t xml:space="preserve"> </w:t>
      </w:r>
      <w:r w:rsidRPr="00FA0AE5">
        <w:rPr>
          <w:rFonts w:eastAsia="Andale Sans UI" w:cs="Tahoma"/>
          <w:iCs/>
          <w:kern w:val="3"/>
          <w:sz w:val="22"/>
          <w:szCs w:val="24"/>
          <w:lang w:val="fr-FR" w:eastAsia="en-US" w:bidi="en-US"/>
        </w:rPr>
        <w:t xml:space="preserve">après avoir commenté l’appel à </w:t>
      </w:r>
      <w:proofErr w:type="spellStart"/>
      <w:r w:rsidRPr="00FA0AE5">
        <w:rPr>
          <w:rFonts w:eastAsia="Andale Sans UI" w:cs="Tahoma"/>
          <w:iCs/>
          <w:kern w:val="3"/>
          <w:sz w:val="22"/>
          <w:szCs w:val="24"/>
          <w:lang w:val="fr-FR" w:eastAsia="en-US" w:bidi="en-US"/>
        </w:rPr>
        <w:t>VerifAssociationAdresse</w:t>
      </w:r>
      <w:proofErr w:type="spellEnd"/>
      <w:r w:rsidRPr="00FA0AE5">
        <w:rPr>
          <w:rFonts w:eastAsia="Andale Sans UI" w:cs="Tahoma"/>
          <w:iCs/>
          <w:kern w:val="3"/>
          <w:sz w:val="22"/>
          <w:szCs w:val="24"/>
          <w:lang w:val="fr-FR" w:eastAsia="en-US" w:bidi="en-US"/>
        </w:rPr>
        <w:t xml:space="preserve">() et </w:t>
      </w:r>
      <w:proofErr w:type="spellStart"/>
      <w:r w:rsidRPr="00FA0AE5">
        <w:rPr>
          <w:rFonts w:eastAsia="Andale Sans UI" w:cs="Tahoma"/>
          <w:iCs/>
          <w:kern w:val="3"/>
          <w:sz w:val="22"/>
          <w:szCs w:val="24"/>
          <w:lang w:val="fr-FR" w:eastAsia="en-US" w:bidi="en-US"/>
        </w:rPr>
        <w:t>décommenté</w:t>
      </w:r>
      <w:proofErr w:type="spellEnd"/>
      <w:r w:rsidRPr="00FA0AE5">
        <w:rPr>
          <w:rFonts w:eastAsia="Andale Sans UI" w:cs="Tahoma"/>
          <w:iCs/>
          <w:kern w:val="3"/>
          <w:sz w:val="22"/>
          <w:szCs w:val="24"/>
          <w:lang w:val="fr-FR" w:eastAsia="en-US" w:bidi="en-US"/>
        </w:rPr>
        <w:t xml:space="preserve"> celui à </w:t>
      </w:r>
      <w:proofErr w:type="spellStart"/>
      <w:r w:rsidRPr="00FA0AE5">
        <w:rPr>
          <w:rFonts w:eastAsia="Andale Sans UI" w:cs="Tahoma"/>
          <w:iCs/>
          <w:kern w:val="3"/>
          <w:sz w:val="22"/>
          <w:szCs w:val="24"/>
          <w:lang w:val="fr-FR" w:eastAsia="en-US" w:bidi="en-US"/>
        </w:rPr>
        <w:t>VerifCreneaux</w:t>
      </w:r>
      <w:proofErr w:type="spellEnd"/>
      <w:r w:rsidRPr="00FA0AE5">
        <w:rPr>
          <w:rFonts w:eastAsia="Andale Sans UI" w:cs="Tahoma"/>
          <w:iCs/>
          <w:kern w:val="3"/>
          <w:sz w:val="22"/>
          <w:szCs w:val="24"/>
          <w:lang w:val="fr-FR" w:eastAsia="en-US" w:bidi="en-US"/>
        </w:rPr>
        <w:t>()</w:t>
      </w:r>
      <w:r w:rsidRPr="00B6469E">
        <w:rPr>
          <w:rFonts w:eastAsia="Andale Sans UI" w:cs="Tahoma"/>
          <w:iCs/>
          <w:kern w:val="3"/>
          <w:sz w:val="22"/>
          <w:szCs w:val="24"/>
          <w:lang w:val="fr-FR" w:eastAsia="en-US" w:bidi="en-US"/>
        </w:rPr>
        <w:t> :</w:t>
      </w:r>
    </w:p>
    <w:p w14:paraId="47F6E3E7" w14:textId="77777777" w:rsidR="005D3418" w:rsidRDefault="005D3418" w:rsidP="005D3418">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__________________________________________________________________</w:t>
      </w:r>
    </w:p>
    <w:p w14:paraId="6591F965" w14:textId="77777777" w:rsidR="005D3418" w:rsidRDefault="005D3418" w:rsidP="005D3418">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__________________________ Créneaux ______________________________</w:t>
      </w:r>
    </w:p>
    <w:p w14:paraId="2C1987C9" w14:textId="77777777" w:rsidR="005D3418" w:rsidRDefault="005D3418" w:rsidP="005D3418">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09:00 - 09:15 (15 minutes)</w:t>
      </w:r>
    </w:p>
    <w:p w14:paraId="6A7AF9AB" w14:textId="77777777" w:rsidR="005D3418" w:rsidRDefault="005D3418" w:rsidP="005D3418">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Médecin associé à ce créneau : Dr </w:t>
      </w:r>
      <w:proofErr w:type="spellStart"/>
      <w:r>
        <w:rPr>
          <w:rFonts w:ascii="Consolas" w:hAnsi="Consolas" w:cs="Consolas"/>
          <w:color w:val="000000"/>
          <w:sz w:val="20"/>
          <w:szCs w:val="20"/>
          <w:lang w:val="fr-FR"/>
        </w:rPr>
        <w:t>Malalaniche</w:t>
      </w:r>
      <w:proofErr w:type="spellEnd"/>
    </w:p>
    <w:p w14:paraId="0AC8F230" w14:textId="77777777" w:rsidR="005D3418" w:rsidRDefault="005D3418" w:rsidP="005D3418">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w:t>
      </w:r>
    </w:p>
    <w:p w14:paraId="59FFBF7A" w14:textId="77777777" w:rsidR="005D3418" w:rsidRDefault="005D3418" w:rsidP="005D3418">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MALALANICHE Mélanie</w:t>
      </w:r>
    </w:p>
    <w:p w14:paraId="43619352" w14:textId="77777777" w:rsidR="005D3418" w:rsidRDefault="005D3418" w:rsidP="005D3418">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Téléphone : 02.28.03.17.28</w:t>
      </w:r>
    </w:p>
    <w:p w14:paraId="115D8F21" w14:textId="77777777" w:rsidR="005D3418" w:rsidRDefault="005D3418" w:rsidP="005D3418">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Tarif : 25€</w:t>
      </w:r>
    </w:p>
    <w:p w14:paraId="4D488C66" w14:textId="77777777" w:rsidR="005D3418" w:rsidRDefault="005D3418" w:rsidP="005D3418">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Adresse :</w:t>
      </w:r>
    </w:p>
    <w:p w14:paraId="733F13B9" w14:textId="77777777" w:rsidR="005D3418" w:rsidRDefault="005D3418" w:rsidP="005D3418">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ZAC du Moulin Neuf</w:t>
      </w:r>
    </w:p>
    <w:p w14:paraId="55E484E9" w14:textId="77777777" w:rsidR="005D3418" w:rsidRDefault="005D3418" w:rsidP="005D3418">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2B rue Benjamin Franklin</w:t>
      </w:r>
    </w:p>
    <w:p w14:paraId="3ACBBD48" w14:textId="77777777" w:rsidR="005D3418" w:rsidRDefault="005D3418" w:rsidP="005D3418">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44800 SAINT HERBLAIN</w:t>
      </w:r>
    </w:p>
    <w:p w14:paraId="35293671" w14:textId="77777777" w:rsidR="005D3418" w:rsidRDefault="005D3418" w:rsidP="005D3418">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Créneaux :</w:t>
      </w:r>
    </w:p>
    <w:p w14:paraId="091A6B3D" w14:textId="77777777" w:rsidR="005D3418" w:rsidRDefault="005D3418" w:rsidP="005D3418">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09:00 - 09:15 (15 minutes)</w:t>
      </w:r>
    </w:p>
    <w:p w14:paraId="5590C300" w14:textId="77777777" w:rsidR="005D3418" w:rsidRDefault="005D3418" w:rsidP="005D3418">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09:15 - 09:30 (15 minutes)</w:t>
      </w:r>
    </w:p>
    <w:p w14:paraId="2D95A78D" w14:textId="77777777" w:rsidR="005D3418" w:rsidRDefault="005D3418" w:rsidP="005D3418">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09:30 - 09:45 (15 minutes)</w:t>
      </w:r>
    </w:p>
    <w:p w14:paraId="614989D0" w14:textId="77777777" w:rsidR="005D3418" w:rsidRDefault="005D3418" w:rsidP="005D3418">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09:45 - 10:00 (15 minutes)</w:t>
      </w:r>
    </w:p>
    <w:p w14:paraId="5D38D63D" w14:textId="77777777" w:rsidR="005D3418" w:rsidRDefault="005D3418" w:rsidP="005D3418">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10:30 - 10:45 (15 minutes)</w:t>
      </w:r>
    </w:p>
    <w:p w14:paraId="687FCEA7" w14:textId="77777777" w:rsidR="005D3418" w:rsidRDefault="005D3418" w:rsidP="005D3418">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10:45 - 11:00 (15 minutes)</w:t>
      </w:r>
    </w:p>
    <w:p w14:paraId="0A27DD79" w14:textId="77777777" w:rsidR="005D3418" w:rsidRDefault="005D3418" w:rsidP="005D3418">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11:15 - 11:30 (15 minutes)</w:t>
      </w:r>
    </w:p>
    <w:p w14:paraId="366827A6" w14:textId="77777777" w:rsidR="005D3418" w:rsidRDefault="005D3418" w:rsidP="005D3418">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11:30 - 11:45 (15 minutes)</w:t>
      </w:r>
    </w:p>
    <w:p w14:paraId="54C5EA17" w14:textId="77777777" w:rsidR="005D3418" w:rsidRDefault="005D3418" w:rsidP="005D3418">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11:45 - 12:00 (15 minutes)</w:t>
      </w:r>
    </w:p>
    <w:p w14:paraId="47B24594" w14:textId="77777777" w:rsidR="005D3418" w:rsidRDefault="005D3418" w:rsidP="005D3418">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14:00 - 14:30 (30 minutes)</w:t>
      </w:r>
    </w:p>
    <w:p w14:paraId="1D2414B6" w14:textId="77777777" w:rsidR="005D3418" w:rsidRDefault="005D3418" w:rsidP="005D3418">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14:30 - 15:00 (30 minutes)</w:t>
      </w:r>
    </w:p>
    <w:p w14:paraId="0C3B4AB5" w14:textId="77777777" w:rsidR="005D3418" w:rsidRDefault="005D3418" w:rsidP="005D3418">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15:00 - 15:30 (30 minutes)</w:t>
      </w:r>
    </w:p>
    <w:p w14:paraId="59ADCB42" w14:textId="77777777" w:rsidR="005D3418" w:rsidRDefault="005D3418" w:rsidP="005D3418">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15:30 - 16:00 (30 minutes)</w:t>
      </w:r>
    </w:p>
    <w:p w14:paraId="7B5B8415" w14:textId="77777777" w:rsidR="005D3418" w:rsidRDefault="005D3418" w:rsidP="005D3418">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lastRenderedPageBreak/>
        <w:t>16:00 - 16:30 (30 minutes)</w:t>
      </w:r>
    </w:p>
    <w:p w14:paraId="04A3960E" w14:textId="00E7030F" w:rsidR="00D860A6" w:rsidRPr="004B20A6" w:rsidRDefault="005D3418" w:rsidP="005D3418">
      <w:pPr>
        <w:pStyle w:val="TPnormalpuce1"/>
        <w:numPr>
          <w:ilvl w:val="0"/>
          <w:numId w:val="0"/>
        </w:numPr>
        <w:spacing w:before="0" w:after="0"/>
      </w:pPr>
      <w:r>
        <w:rPr>
          <w:rFonts w:ascii="Consolas" w:hAnsi="Consolas" w:cs="Consolas"/>
          <w:color w:val="000000"/>
          <w:sz w:val="20"/>
          <w:szCs w:val="20"/>
        </w:rPr>
        <w:t>16:30 - 17:00 (30 minutes)</w:t>
      </w:r>
    </w:p>
    <w:p w14:paraId="396CF971" w14:textId="2A2FE4EC" w:rsidR="005D3418" w:rsidRPr="005D3418" w:rsidRDefault="005D3418" w:rsidP="005D3418">
      <w:pPr>
        <w:pStyle w:val="TPnormalpuce1"/>
        <w:numPr>
          <w:ilvl w:val="0"/>
          <w:numId w:val="0"/>
        </w:numPr>
        <w:rPr>
          <w:sz w:val="24"/>
        </w:rPr>
      </w:pPr>
      <w:r w:rsidRPr="005D3418">
        <w:rPr>
          <w:sz w:val="24"/>
        </w:rPr>
        <w:t>3 – La prise de rendez-vous :</w:t>
      </w:r>
    </w:p>
    <w:p w14:paraId="496E7012" w14:textId="30D3C2BF" w:rsidR="005D3418" w:rsidRDefault="005D3418" w:rsidP="005D3418">
      <w:pPr>
        <w:pStyle w:val="TPnormalpuce1"/>
        <w:numPr>
          <w:ilvl w:val="0"/>
          <w:numId w:val="0"/>
        </w:numPr>
      </w:pPr>
      <w:r>
        <w:t>L’objectif est qu’un patient puisse prendre rendez-vous avec un médecin.</w:t>
      </w:r>
    </w:p>
    <w:p w14:paraId="46E2EF38" w14:textId="1391241F" w:rsidR="005D3418" w:rsidRDefault="005D3418" w:rsidP="005D3418">
      <w:pPr>
        <w:pStyle w:val="TPnormalpuce1"/>
        <w:numPr>
          <w:ilvl w:val="0"/>
          <w:numId w:val="0"/>
        </w:numPr>
      </w:pPr>
      <w:r>
        <w:t>Créer une</w:t>
      </w:r>
      <w:r w:rsidR="00800E44">
        <w:t xml:space="preserve"> classe Rendez-vous dont le constructeur prend en paramètre un créneau, un patient et une date.</w:t>
      </w:r>
    </w:p>
    <w:p w14:paraId="6D027D63" w14:textId="763A59C8" w:rsidR="00800E44" w:rsidRDefault="00800E44" w:rsidP="005D3418">
      <w:pPr>
        <w:pStyle w:val="TPnormalpuce1"/>
        <w:numPr>
          <w:ilvl w:val="0"/>
          <w:numId w:val="0"/>
        </w:numPr>
      </w:pPr>
      <w:r>
        <w:t xml:space="preserve">Ajouter une méthode afficher() permettant d’obtenir l’affichage suivant lors de l’exécution de </w:t>
      </w:r>
      <w:r w:rsidRPr="00B6469E">
        <w:t xml:space="preserve">la classe de test </w:t>
      </w:r>
      <w:proofErr w:type="spellStart"/>
      <w:r w:rsidRPr="00B6469E">
        <w:t>TestBo</w:t>
      </w:r>
      <w:proofErr w:type="spellEnd"/>
      <w:r w:rsidRPr="00FA0AE5">
        <w:t xml:space="preserve"> après avoir commenté l’appel à </w:t>
      </w:r>
      <w:proofErr w:type="spellStart"/>
      <w:r w:rsidRPr="00FA0AE5">
        <w:t>VerifCreneaux</w:t>
      </w:r>
      <w:proofErr w:type="spellEnd"/>
      <w:r w:rsidRPr="00FA0AE5">
        <w:t xml:space="preserve">() et </w:t>
      </w:r>
      <w:proofErr w:type="spellStart"/>
      <w:r w:rsidRPr="00FA0AE5">
        <w:t>décommenté</w:t>
      </w:r>
      <w:proofErr w:type="spellEnd"/>
      <w:r w:rsidRPr="00FA0AE5">
        <w:t xml:space="preserve"> celui à </w:t>
      </w:r>
      <w:proofErr w:type="spellStart"/>
      <w:r w:rsidRPr="00FA0AE5">
        <w:t>Verif</w:t>
      </w:r>
      <w:r>
        <w:t>RendezVous</w:t>
      </w:r>
      <w:proofErr w:type="spellEnd"/>
      <w:r w:rsidRPr="00FA0AE5">
        <w:t>()</w:t>
      </w:r>
      <w:r w:rsidRPr="00B6469E">
        <w:t> :</w:t>
      </w:r>
    </w:p>
    <w:p w14:paraId="1652585A" w14:textId="77777777" w:rsidR="00582DCC" w:rsidRDefault="00582DCC" w:rsidP="00582DCC">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__________________________________________________________________</w:t>
      </w:r>
    </w:p>
    <w:p w14:paraId="70143CB3" w14:textId="77777777" w:rsidR="00582DCC" w:rsidRDefault="00582DCC" w:rsidP="00582DCC">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__________________________ Rendez-Vous ___________________________</w:t>
      </w:r>
    </w:p>
    <w:p w14:paraId="53698E38" w14:textId="77777777" w:rsidR="00582DCC" w:rsidRDefault="00582DCC" w:rsidP="00582DCC">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Rendez-vous du 23 mai 2020 09:00 - 09:15 (15 minutes)</w:t>
      </w:r>
    </w:p>
    <w:p w14:paraId="1381E977" w14:textId="77777777" w:rsidR="00582DCC" w:rsidRDefault="00582DCC" w:rsidP="00582DCC">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 xml:space="preserve">avec le Dr </w:t>
      </w:r>
      <w:proofErr w:type="spellStart"/>
      <w:r>
        <w:rPr>
          <w:rFonts w:ascii="Consolas" w:hAnsi="Consolas" w:cs="Consolas"/>
          <w:color w:val="000000"/>
          <w:sz w:val="20"/>
          <w:szCs w:val="20"/>
          <w:lang w:val="fr-FR"/>
        </w:rPr>
        <w:t>Malalaniche</w:t>
      </w:r>
      <w:proofErr w:type="spellEnd"/>
    </w:p>
    <w:p w14:paraId="79E63C04" w14:textId="77777777" w:rsidR="00582DCC" w:rsidRDefault="00582DCC" w:rsidP="00582DCC">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pour PAMAMOBE Adhémar</w:t>
      </w:r>
    </w:p>
    <w:p w14:paraId="109951BA" w14:textId="77777777" w:rsidR="00582DCC" w:rsidRDefault="00582DCC" w:rsidP="00582DCC">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Téléphone : 0753428619</w:t>
      </w:r>
    </w:p>
    <w:p w14:paraId="64E1122D" w14:textId="77777777" w:rsidR="00582DCC" w:rsidRDefault="00582DCC" w:rsidP="00582DCC">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Sexe : Masculin</w:t>
      </w:r>
    </w:p>
    <w:p w14:paraId="29833EBC" w14:textId="77777777" w:rsidR="00582DCC" w:rsidRDefault="00582DCC" w:rsidP="00582DCC">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Numéro de Sécurité sociale : 192112192020142</w:t>
      </w:r>
    </w:p>
    <w:p w14:paraId="2B0A8BD6" w14:textId="77777777" w:rsidR="00582DCC" w:rsidRDefault="00582DCC" w:rsidP="00582DCC">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Date de naissance : 21 novembre 1992</w:t>
      </w:r>
    </w:p>
    <w:p w14:paraId="4EA36CE7" w14:textId="77777777" w:rsidR="00582DCC" w:rsidRDefault="00582DCC" w:rsidP="00582DCC">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Commentaires : [aucun commentaire]</w:t>
      </w:r>
    </w:p>
    <w:p w14:paraId="6E95C3CA" w14:textId="77777777" w:rsidR="00582DCC" w:rsidRDefault="00582DCC" w:rsidP="00582DCC">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Adresse :</w:t>
      </w:r>
    </w:p>
    <w:p w14:paraId="02850F7A" w14:textId="77777777" w:rsidR="00582DCC" w:rsidRDefault="00582DCC" w:rsidP="00582DCC">
      <w:pPr>
        <w:autoSpaceDE w:val="0"/>
        <w:autoSpaceDN w:val="0"/>
        <w:adjustRightInd w:val="0"/>
        <w:rPr>
          <w:rFonts w:ascii="Consolas" w:hAnsi="Consolas" w:cs="Consolas"/>
          <w:sz w:val="20"/>
          <w:szCs w:val="20"/>
          <w:lang w:val="fr-FR"/>
        </w:rPr>
      </w:pPr>
      <w:r>
        <w:rPr>
          <w:rFonts w:ascii="Consolas" w:hAnsi="Consolas" w:cs="Consolas"/>
          <w:color w:val="000000"/>
          <w:sz w:val="20"/>
          <w:szCs w:val="20"/>
          <w:lang w:val="fr-FR"/>
        </w:rPr>
        <w:t>19 avenue Léo Lagrange</w:t>
      </w:r>
    </w:p>
    <w:p w14:paraId="2B7F3C9A" w14:textId="45AF6ECC" w:rsidR="00753199" w:rsidRPr="00582DCC" w:rsidRDefault="00582DCC" w:rsidP="00582DCC">
      <w:pPr>
        <w:autoSpaceDE w:val="0"/>
        <w:autoSpaceDN w:val="0"/>
        <w:adjustRightInd w:val="0"/>
        <w:rPr>
          <w:rFonts w:ascii="Consolas" w:hAnsi="Consolas"/>
          <w:sz w:val="20"/>
        </w:rPr>
      </w:pPr>
      <w:r>
        <w:rPr>
          <w:rFonts w:ascii="Consolas" w:hAnsi="Consolas" w:cs="Consolas"/>
          <w:color w:val="000000"/>
          <w:sz w:val="20"/>
          <w:szCs w:val="20"/>
          <w:lang w:val="fr-FR"/>
        </w:rPr>
        <w:t>79000 NIORT</w:t>
      </w:r>
    </w:p>
    <w:p w14:paraId="227C1507" w14:textId="77777777" w:rsidR="00753199" w:rsidRDefault="00753199" w:rsidP="00753199">
      <w:pPr>
        <w:pStyle w:val="TPTitre"/>
      </w:pPr>
      <w:r>
        <w:t>Solution</w:t>
      </w:r>
    </w:p>
    <w:p w14:paraId="0EDB0E6F" w14:textId="77777777" w:rsidR="00B4170F" w:rsidRPr="00D5257F" w:rsidRDefault="00B4170F" w:rsidP="00B4170F">
      <w:pPr>
        <w:widowControl w:val="0"/>
        <w:suppressAutoHyphens/>
        <w:autoSpaceDN w:val="0"/>
        <w:spacing w:before="240" w:after="60"/>
        <w:jc w:val="both"/>
        <w:textAlignment w:val="baseline"/>
        <w:rPr>
          <w:rFonts w:eastAsia="Andale Sans UI" w:cs="Tahoma"/>
          <w:kern w:val="3"/>
          <w:sz w:val="22"/>
          <w:szCs w:val="24"/>
          <w:lang w:val="fr-FR" w:eastAsia="en-US" w:bidi="en-US"/>
        </w:rPr>
      </w:pPr>
      <w:r w:rsidRPr="00D5257F">
        <w:rPr>
          <w:rFonts w:eastAsia="Andale Sans UI" w:cs="Tahoma"/>
          <w:kern w:val="3"/>
          <w:sz w:val="22"/>
          <w:szCs w:val="24"/>
          <w:lang w:val="fr-FR" w:eastAsia="en-US" w:bidi="en-US"/>
        </w:rPr>
        <w:t>Une solution est proposée pour ce TP sous la forme d'un PDF commenté avec le code associé. Ces éléments sont disponibles dans les ressources à télécharger.</w:t>
      </w:r>
    </w:p>
    <w:p w14:paraId="0D3F6CB6" w14:textId="5C3C42C9" w:rsidR="00753199" w:rsidRDefault="00753199" w:rsidP="00753199">
      <w:pPr>
        <w:pStyle w:val="TPnormal"/>
      </w:pPr>
      <w:bookmarkStart w:id="0" w:name="_GoBack"/>
      <w:bookmarkEnd w:id="0"/>
    </w:p>
    <w:p w14:paraId="4B449E5C" w14:textId="77777777" w:rsidR="00753199" w:rsidRPr="00753199" w:rsidRDefault="00753199" w:rsidP="004F450B">
      <w:pPr>
        <w:autoSpaceDE w:val="0"/>
        <w:adjustRightInd w:val="0"/>
        <w:rPr>
          <w:rFonts w:ascii="Consolas" w:eastAsia="SimSun" w:hAnsi="Consolas" w:cs="Consolas"/>
          <w:color w:val="000000"/>
          <w:lang w:val="fr-FR"/>
        </w:rPr>
      </w:pPr>
    </w:p>
    <w:sectPr w:rsidR="00753199" w:rsidRPr="00753199" w:rsidSect="006B3B13">
      <w:headerReference w:type="default" r:id="rId11"/>
      <w:footerReference w:type="default" r:id="rId12"/>
      <w:pgSz w:w="11907" w:h="16840" w:code="9"/>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7165E7" w14:textId="77777777" w:rsidR="00EF6EA6" w:rsidRDefault="00EF6EA6" w:rsidP="006C7E58">
      <w:r>
        <w:separator/>
      </w:r>
    </w:p>
  </w:endnote>
  <w:endnote w:type="continuationSeparator" w:id="0">
    <w:p w14:paraId="339FECAB" w14:textId="77777777" w:rsidR="00EF6EA6" w:rsidRDefault="00EF6EA6" w:rsidP="006C7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Meiryo">
    <w:altName w:val="MS Gothic"/>
    <w:panose1 w:val="020B0604030504040204"/>
    <w:charset w:val="80"/>
    <w:family w:val="swiss"/>
    <w:pitch w:val="variable"/>
    <w:sig w:usb0="E10102FF" w:usb1="EAC7FFFF" w:usb2="00010012" w:usb3="00000000" w:csb0="000200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25"/>
    </w:tblGrid>
    <w:tr w:rsidR="002A2662" w14:paraId="157416F4" w14:textId="77777777" w:rsidTr="00867E02">
      <w:tc>
        <w:tcPr>
          <w:tcW w:w="4889" w:type="dxa"/>
          <w:vAlign w:val="bottom"/>
        </w:tcPr>
        <w:p w14:paraId="157416F2" w14:textId="241512D4" w:rsidR="002A2662" w:rsidRDefault="002A2662" w:rsidP="00867E02">
          <w:pPr>
            <w:pStyle w:val="Pieddepage"/>
          </w:pPr>
          <w:r>
            <w:t xml:space="preserve">Page </w:t>
          </w:r>
          <w:r>
            <w:fldChar w:fldCharType="begin"/>
          </w:r>
          <w:r>
            <w:instrText xml:space="preserve"> PAGE   \* MERGEFORMAT </w:instrText>
          </w:r>
          <w:r>
            <w:fldChar w:fldCharType="separate"/>
          </w:r>
          <w:r w:rsidR="00B4170F">
            <w:rPr>
              <w:noProof/>
            </w:rPr>
            <w:t>3</w:t>
          </w:r>
          <w:r>
            <w:fldChar w:fldCharType="end"/>
          </w:r>
          <w:r>
            <w:t>/</w:t>
          </w:r>
          <w:r w:rsidR="002F3B1F">
            <w:rPr>
              <w:noProof/>
            </w:rPr>
            <w:fldChar w:fldCharType="begin"/>
          </w:r>
          <w:r w:rsidR="002F3B1F">
            <w:rPr>
              <w:noProof/>
            </w:rPr>
            <w:instrText xml:space="preserve"> NUMPAGES   \* MERGEFORMAT </w:instrText>
          </w:r>
          <w:r w:rsidR="002F3B1F">
            <w:rPr>
              <w:noProof/>
            </w:rPr>
            <w:fldChar w:fldCharType="separate"/>
          </w:r>
          <w:r w:rsidR="00B4170F">
            <w:rPr>
              <w:noProof/>
            </w:rPr>
            <w:t>4</w:t>
          </w:r>
          <w:r w:rsidR="002F3B1F">
            <w:rPr>
              <w:noProof/>
            </w:rPr>
            <w:fldChar w:fldCharType="end"/>
          </w:r>
        </w:p>
      </w:tc>
      <w:tc>
        <w:tcPr>
          <w:tcW w:w="4890" w:type="dxa"/>
        </w:tcPr>
        <w:p w14:paraId="157416F3" w14:textId="480FF55D" w:rsidR="002A2662" w:rsidRDefault="0057306B" w:rsidP="0057306B">
          <w:pPr>
            <w:pStyle w:val="Pieddepage"/>
            <w:jc w:val="right"/>
          </w:pPr>
          <w:r w:rsidRPr="0057306B">
            <w:rPr>
              <w:sz w:val="22"/>
            </w:rPr>
            <w:t>www.eni-ecole.</w:t>
          </w:r>
          <w:r>
            <w:rPr>
              <w:sz w:val="22"/>
            </w:rPr>
            <w:t>fr</w:t>
          </w:r>
          <w:r w:rsidR="002A2662">
            <w:rPr>
              <w:rStyle w:val="Lienhypertexte"/>
              <w:color w:val="000000" w:themeColor="text1"/>
              <w:sz w:val="22"/>
              <w:u w:val="none"/>
            </w:rPr>
            <w:t xml:space="preserve"> </w:t>
          </w:r>
          <w:r>
            <w:rPr>
              <w:noProof/>
              <w:lang w:val="fr-FR" w:eastAsia="fr-FR"/>
            </w:rPr>
            <w:drawing>
              <wp:inline distT="0" distB="0" distL="0" distR="0" wp14:anchorId="4A10E37B" wp14:editId="3F9E5967">
                <wp:extent cx="514350" cy="51435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I Ecole Informatique"/>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514350" cy="514350"/>
                        </a:xfrm>
                        <a:prstGeom prst="rect">
                          <a:avLst/>
                        </a:prstGeom>
                        <a:noFill/>
                        <a:ln>
                          <a:noFill/>
                        </a:ln>
                      </pic:spPr>
                    </pic:pic>
                  </a:graphicData>
                </a:graphic>
              </wp:inline>
            </w:drawing>
          </w:r>
        </w:p>
      </w:tc>
    </w:tr>
  </w:tbl>
  <w:p w14:paraId="157416F5" w14:textId="77777777" w:rsidR="002A2662" w:rsidRDefault="002A2662" w:rsidP="00EC3EBA">
    <w:pPr>
      <w:pStyle w:val="Pieddepage"/>
      <w:jc w:val="right"/>
    </w:pPr>
    <w:r>
      <w:rPr>
        <w:color w:val="000000" w:themeColor="text1"/>
        <w:sz w:val="24"/>
      </w:rPr>
      <w:t xml:space="preserve"> </w: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609128" w14:textId="77777777" w:rsidR="00EF6EA6" w:rsidRDefault="00EF6EA6" w:rsidP="006C7E58">
      <w:r>
        <w:separator/>
      </w:r>
    </w:p>
  </w:footnote>
  <w:footnote w:type="continuationSeparator" w:id="0">
    <w:p w14:paraId="0BA3790D" w14:textId="77777777" w:rsidR="00EF6EA6" w:rsidRDefault="00EF6EA6" w:rsidP="006C7E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416F0" w14:textId="5C9FD7CB" w:rsidR="002A2662" w:rsidRPr="00401B0B" w:rsidRDefault="003D1E58" w:rsidP="006C7E58">
    <w:pPr>
      <w:pStyle w:val="En-tte"/>
      <w:jc w:val="right"/>
      <w:rPr>
        <w:color w:val="343642"/>
        <w:sz w:val="22"/>
        <w:lang w:val="fr-FR"/>
      </w:rPr>
    </w:pPr>
    <w:r>
      <w:rPr>
        <w:color w:val="343642"/>
        <w:sz w:val="22"/>
        <w:lang w:val="fr-FR"/>
      </w:rPr>
      <w:t>La Programmation Orientée Objet (POO) avec Java</w:t>
    </w:r>
  </w:p>
  <w:p w14:paraId="157416F1" w14:textId="77777777" w:rsidR="002A2662" w:rsidRPr="006C7E58" w:rsidRDefault="002A2662">
    <w:pPr>
      <w:pStyle w:val="En-tte"/>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440CF9F8"/>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1AC5CB9"/>
    <w:multiLevelType w:val="hybridMultilevel"/>
    <w:tmpl w:val="BC1C2018"/>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A22DF7"/>
    <w:multiLevelType w:val="hybridMultilevel"/>
    <w:tmpl w:val="2CD42EB6"/>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3B1A64"/>
    <w:multiLevelType w:val="hybridMultilevel"/>
    <w:tmpl w:val="42B21C6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0C1B0E55"/>
    <w:multiLevelType w:val="hybridMultilevel"/>
    <w:tmpl w:val="6D9A445A"/>
    <w:lvl w:ilvl="0" w:tplc="2FE4C300">
      <w:numFmt w:val="bullet"/>
      <w:lvlText w:val="•"/>
      <w:lvlJc w:val="left"/>
      <w:pPr>
        <w:ind w:left="720" w:hanging="360"/>
      </w:pPr>
      <w:rPr>
        <w:rFonts w:ascii="Century Gothic" w:eastAsia="Andale Sans UI" w:hAnsi="Century Gothic"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4F1D3F"/>
    <w:multiLevelType w:val="hybridMultilevel"/>
    <w:tmpl w:val="76C857FA"/>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1074541B"/>
    <w:multiLevelType w:val="hybridMultilevel"/>
    <w:tmpl w:val="CEA40006"/>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4E82B22"/>
    <w:multiLevelType w:val="hybridMultilevel"/>
    <w:tmpl w:val="F69208F4"/>
    <w:lvl w:ilvl="0" w:tplc="FCB2C012">
      <w:start w:val="1"/>
      <w:numFmt w:val="bullet"/>
      <w:lvlText w:val="-"/>
      <w:lvlJc w:val="left"/>
      <w:pPr>
        <w:ind w:left="720" w:hanging="360"/>
      </w:pPr>
      <w:rPr>
        <w:rFonts w:ascii="Century Gothic" w:eastAsiaTheme="minorEastAsia"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5EF364F"/>
    <w:multiLevelType w:val="hybridMultilevel"/>
    <w:tmpl w:val="67825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61A2555"/>
    <w:multiLevelType w:val="hybridMultilevel"/>
    <w:tmpl w:val="4C1C65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7C16F3D"/>
    <w:multiLevelType w:val="hybridMultilevel"/>
    <w:tmpl w:val="8702D01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187A2FF6"/>
    <w:multiLevelType w:val="hybridMultilevel"/>
    <w:tmpl w:val="54CC68CC"/>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BA95387"/>
    <w:multiLevelType w:val="hybridMultilevel"/>
    <w:tmpl w:val="4C326A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1544AFF"/>
    <w:multiLevelType w:val="hybridMultilevel"/>
    <w:tmpl w:val="3F4CD1F2"/>
    <w:lvl w:ilvl="0" w:tplc="95960940">
      <w:numFmt w:val="bullet"/>
      <w:lvlText w:val="-"/>
      <w:lvlJc w:val="left"/>
      <w:pPr>
        <w:ind w:left="720" w:hanging="360"/>
      </w:pPr>
      <w:rPr>
        <w:rFonts w:ascii="Century Gothic" w:eastAsia="Andale Sans UI" w:hAnsi="Century Gothic"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2501B11"/>
    <w:multiLevelType w:val="hybridMultilevel"/>
    <w:tmpl w:val="214831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4A80B2A"/>
    <w:multiLevelType w:val="hybridMultilevel"/>
    <w:tmpl w:val="02CC863C"/>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5C774E5"/>
    <w:multiLevelType w:val="hybridMultilevel"/>
    <w:tmpl w:val="6D2487FC"/>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9321F4B"/>
    <w:multiLevelType w:val="hybridMultilevel"/>
    <w:tmpl w:val="6FEA014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3051493B"/>
    <w:multiLevelType w:val="hybridMultilevel"/>
    <w:tmpl w:val="3A261C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0C824DA"/>
    <w:multiLevelType w:val="hybridMultilevel"/>
    <w:tmpl w:val="FB8CF518"/>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3DC019F"/>
    <w:multiLevelType w:val="hybridMultilevel"/>
    <w:tmpl w:val="BEE6FAE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48DF634E"/>
    <w:multiLevelType w:val="hybridMultilevel"/>
    <w:tmpl w:val="38BE631A"/>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A5430C8"/>
    <w:multiLevelType w:val="hybridMultilevel"/>
    <w:tmpl w:val="26866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BDD19A4"/>
    <w:multiLevelType w:val="hybridMultilevel"/>
    <w:tmpl w:val="C77A2F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A053B10"/>
    <w:multiLevelType w:val="hybridMultilevel"/>
    <w:tmpl w:val="DCBCAA5E"/>
    <w:lvl w:ilvl="0" w:tplc="453A382C">
      <w:start w:val="1"/>
      <w:numFmt w:val="bullet"/>
      <w:pStyle w:val="TPnormalpuce1"/>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5" w15:restartNumberingAfterBreak="0">
    <w:nsid w:val="60433CC5"/>
    <w:multiLevelType w:val="hybridMultilevel"/>
    <w:tmpl w:val="149E5E74"/>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0670E29"/>
    <w:multiLevelType w:val="hybridMultilevel"/>
    <w:tmpl w:val="B49A042C"/>
    <w:lvl w:ilvl="0" w:tplc="040C0003">
      <w:start w:val="1"/>
      <w:numFmt w:val="bullet"/>
      <w:lvlText w:val="o"/>
      <w:lvlJc w:val="left"/>
      <w:pPr>
        <w:ind w:left="786" w:hanging="360"/>
      </w:pPr>
      <w:rPr>
        <w:rFonts w:ascii="Courier New" w:hAnsi="Courier New" w:cs="Courier New"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27" w15:restartNumberingAfterBreak="0">
    <w:nsid w:val="727B3B4D"/>
    <w:multiLevelType w:val="hybridMultilevel"/>
    <w:tmpl w:val="874CDF06"/>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8" w15:restartNumberingAfterBreak="0">
    <w:nsid w:val="7CD9560E"/>
    <w:multiLevelType w:val="hybridMultilevel"/>
    <w:tmpl w:val="1752030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9"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30"/>
  </w:num>
  <w:num w:numId="3">
    <w:abstractNumId w:val="6"/>
  </w:num>
  <w:num w:numId="4">
    <w:abstractNumId w:val="16"/>
  </w:num>
  <w:num w:numId="5">
    <w:abstractNumId w:val="11"/>
  </w:num>
  <w:num w:numId="6">
    <w:abstractNumId w:val="25"/>
  </w:num>
  <w:num w:numId="7">
    <w:abstractNumId w:val="19"/>
  </w:num>
  <w:num w:numId="8">
    <w:abstractNumId w:val="1"/>
  </w:num>
  <w:num w:numId="9">
    <w:abstractNumId w:val="21"/>
  </w:num>
  <w:num w:numId="10">
    <w:abstractNumId w:val="15"/>
  </w:num>
  <w:num w:numId="11">
    <w:abstractNumId w:val="2"/>
  </w:num>
  <w:num w:numId="12">
    <w:abstractNumId w:val="22"/>
  </w:num>
  <w:num w:numId="13">
    <w:abstractNumId w:val="14"/>
  </w:num>
  <w:num w:numId="14">
    <w:abstractNumId w:val="13"/>
  </w:num>
  <w:num w:numId="15">
    <w:abstractNumId w:val="24"/>
  </w:num>
  <w:num w:numId="16">
    <w:abstractNumId w:val="4"/>
  </w:num>
  <w:num w:numId="17">
    <w:abstractNumId w:val="23"/>
  </w:num>
  <w:num w:numId="18">
    <w:abstractNumId w:val="10"/>
  </w:num>
  <w:num w:numId="19">
    <w:abstractNumId w:val="26"/>
  </w:num>
  <w:num w:numId="20">
    <w:abstractNumId w:val="5"/>
  </w:num>
  <w:num w:numId="21">
    <w:abstractNumId w:val="3"/>
  </w:num>
  <w:num w:numId="22">
    <w:abstractNumId w:val="17"/>
  </w:num>
  <w:num w:numId="23">
    <w:abstractNumId w:val="28"/>
  </w:num>
  <w:num w:numId="24">
    <w:abstractNumId w:val="20"/>
  </w:num>
  <w:num w:numId="25">
    <w:abstractNumId w:val="12"/>
  </w:num>
  <w:num w:numId="26">
    <w:abstractNumId w:val="9"/>
  </w:num>
  <w:num w:numId="27">
    <w:abstractNumId w:val="8"/>
  </w:num>
  <w:num w:numId="28">
    <w:abstractNumId w:val="7"/>
  </w:num>
  <w:num w:numId="29">
    <w:abstractNumId w:val="18"/>
  </w:num>
  <w:num w:numId="30">
    <w:abstractNumId w:val="27"/>
  </w:num>
  <w:num w:numId="31">
    <w:abstractNumId w:val="24"/>
  </w:num>
  <w:num w:numId="32">
    <w:abstractNumId w:val="24"/>
  </w:num>
  <w:num w:numId="33">
    <w:abstractNumId w:val="0"/>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032"/>
    <w:rsid w:val="000122A5"/>
    <w:rsid w:val="000258A7"/>
    <w:rsid w:val="000374FE"/>
    <w:rsid w:val="000417F6"/>
    <w:rsid w:val="000504C9"/>
    <w:rsid w:val="000753A7"/>
    <w:rsid w:val="0008448E"/>
    <w:rsid w:val="00097F0B"/>
    <w:rsid w:val="000A1582"/>
    <w:rsid w:val="000C5010"/>
    <w:rsid w:val="000D0A8C"/>
    <w:rsid w:val="000E5CCE"/>
    <w:rsid w:val="000F0864"/>
    <w:rsid w:val="000F50AF"/>
    <w:rsid w:val="00106804"/>
    <w:rsid w:val="0012254B"/>
    <w:rsid w:val="00125DCA"/>
    <w:rsid w:val="00136790"/>
    <w:rsid w:val="00151AA0"/>
    <w:rsid w:val="00180858"/>
    <w:rsid w:val="001A0D7C"/>
    <w:rsid w:val="001A4120"/>
    <w:rsid w:val="001B4DA8"/>
    <w:rsid w:val="001C739D"/>
    <w:rsid w:val="001D3BFC"/>
    <w:rsid w:val="001E45BF"/>
    <w:rsid w:val="001F18FA"/>
    <w:rsid w:val="002020E8"/>
    <w:rsid w:val="0022093D"/>
    <w:rsid w:val="00225D2C"/>
    <w:rsid w:val="002263D9"/>
    <w:rsid w:val="00233906"/>
    <w:rsid w:val="00236D2C"/>
    <w:rsid w:val="00241941"/>
    <w:rsid w:val="00241BEE"/>
    <w:rsid w:val="00255B44"/>
    <w:rsid w:val="00261F4C"/>
    <w:rsid w:val="00277014"/>
    <w:rsid w:val="00277CDD"/>
    <w:rsid w:val="0028329F"/>
    <w:rsid w:val="002835C6"/>
    <w:rsid w:val="002856B9"/>
    <w:rsid w:val="00287D81"/>
    <w:rsid w:val="002A2662"/>
    <w:rsid w:val="002A28BA"/>
    <w:rsid w:val="002B04EA"/>
    <w:rsid w:val="002C4936"/>
    <w:rsid w:val="002C4D85"/>
    <w:rsid w:val="002C5032"/>
    <w:rsid w:val="002D2B64"/>
    <w:rsid w:val="002E0253"/>
    <w:rsid w:val="002E3AFA"/>
    <w:rsid w:val="002F3B1F"/>
    <w:rsid w:val="002F78BE"/>
    <w:rsid w:val="00301257"/>
    <w:rsid w:val="00307F04"/>
    <w:rsid w:val="00352F46"/>
    <w:rsid w:val="003548A0"/>
    <w:rsid w:val="003709F1"/>
    <w:rsid w:val="003754AE"/>
    <w:rsid w:val="00382C06"/>
    <w:rsid w:val="00384614"/>
    <w:rsid w:val="00387206"/>
    <w:rsid w:val="003938CE"/>
    <w:rsid w:val="003C6A4C"/>
    <w:rsid w:val="003C6EFC"/>
    <w:rsid w:val="003D1E58"/>
    <w:rsid w:val="003D63FA"/>
    <w:rsid w:val="003E3164"/>
    <w:rsid w:val="003E676A"/>
    <w:rsid w:val="00401B0B"/>
    <w:rsid w:val="004347EC"/>
    <w:rsid w:val="00450C5E"/>
    <w:rsid w:val="00492FCA"/>
    <w:rsid w:val="00494DCF"/>
    <w:rsid w:val="004A0E9F"/>
    <w:rsid w:val="004B20A6"/>
    <w:rsid w:val="004C2502"/>
    <w:rsid w:val="004F2C2E"/>
    <w:rsid w:val="004F450B"/>
    <w:rsid w:val="004F5023"/>
    <w:rsid w:val="005056C3"/>
    <w:rsid w:val="00507B3D"/>
    <w:rsid w:val="005169DA"/>
    <w:rsid w:val="0054133B"/>
    <w:rsid w:val="00544157"/>
    <w:rsid w:val="005544B8"/>
    <w:rsid w:val="0057306B"/>
    <w:rsid w:val="00582DCC"/>
    <w:rsid w:val="00587FCF"/>
    <w:rsid w:val="00594F54"/>
    <w:rsid w:val="005A36E5"/>
    <w:rsid w:val="005C1BB9"/>
    <w:rsid w:val="005C483B"/>
    <w:rsid w:val="005C62E6"/>
    <w:rsid w:val="005C68D3"/>
    <w:rsid w:val="005D1943"/>
    <w:rsid w:val="005D2983"/>
    <w:rsid w:val="005D3418"/>
    <w:rsid w:val="005E3B89"/>
    <w:rsid w:val="005F2EFB"/>
    <w:rsid w:val="0063306A"/>
    <w:rsid w:val="006367DA"/>
    <w:rsid w:val="0066036C"/>
    <w:rsid w:val="006939F9"/>
    <w:rsid w:val="006B3B13"/>
    <w:rsid w:val="006C05F2"/>
    <w:rsid w:val="006C573C"/>
    <w:rsid w:val="006C7E58"/>
    <w:rsid w:val="007007CE"/>
    <w:rsid w:val="00713863"/>
    <w:rsid w:val="00716059"/>
    <w:rsid w:val="00722480"/>
    <w:rsid w:val="007327B9"/>
    <w:rsid w:val="00743993"/>
    <w:rsid w:val="00753199"/>
    <w:rsid w:val="00764007"/>
    <w:rsid w:val="007910EE"/>
    <w:rsid w:val="007A1C97"/>
    <w:rsid w:val="007A21D7"/>
    <w:rsid w:val="007C301D"/>
    <w:rsid w:val="007D1155"/>
    <w:rsid w:val="007D2F04"/>
    <w:rsid w:val="007E0E92"/>
    <w:rsid w:val="007E7D3C"/>
    <w:rsid w:val="00800E44"/>
    <w:rsid w:val="008065FD"/>
    <w:rsid w:val="0081053A"/>
    <w:rsid w:val="008130F1"/>
    <w:rsid w:val="0082544E"/>
    <w:rsid w:val="0083499D"/>
    <w:rsid w:val="00845605"/>
    <w:rsid w:val="00852259"/>
    <w:rsid w:val="00863103"/>
    <w:rsid w:val="008672FD"/>
    <w:rsid w:val="00867E02"/>
    <w:rsid w:val="00874F31"/>
    <w:rsid w:val="00890580"/>
    <w:rsid w:val="00892DBB"/>
    <w:rsid w:val="008A1BF1"/>
    <w:rsid w:val="008B220B"/>
    <w:rsid w:val="008C4915"/>
    <w:rsid w:val="008D35C2"/>
    <w:rsid w:val="008E5DAD"/>
    <w:rsid w:val="008E6D1D"/>
    <w:rsid w:val="00922F94"/>
    <w:rsid w:val="00924F5F"/>
    <w:rsid w:val="00937048"/>
    <w:rsid w:val="00954E03"/>
    <w:rsid w:val="00964B34"/>
    <w:rsid w:val="0096503B"/>
    <w:rsid w:val="009731EA"/>
    <w:rsid w:val="009862DE"/>
    <w:rsid w:val="00990B02"/>
    <w:rsid w:val="009A71B0"/>
    <w:rsid w:val="009C09D3"/>
    <w:rsid w:val="009C2AC3"/>
    <w:rsid w:val="009D1251"/>
    <w:rsid w:val="009D527D"/>
    <w:rsid w:val="00A055CF"/>
    <w:rsid w:val="00A361C9"/>
    <w:rsid w:val="00A66C0E"/>
    <w:rsid w:val="00A93073"/>
    <w:rsid w:val="00A94283"/>
    <w:rsid w:val="00AB74D3"/>
    <w:rsid w:val="00AC761E"/>
    <w:rsid w:val="00AD40B2"/>
    <w:rsid w:val="00B027AA"/>
    <w:rsid w:val="00B04A1E"/>
    <w:rsid w:val="00B1654C"/>
    <w:rsid w:val="00B1718A"/>
    <w:rsid w:val="00B4170F"/>
    <w:rsid w:val="00B43E3B"/>
    <w:rsid w:val="00B6469E"/>
    <w:rsid w:val="00B71A2E"/>
    <w:rsid w:val="00B73331"/>
    <w:rsid w:val="00B75A86"/>
    <w:rsid w:val="00B7614C"/>
    <w:rsid w:val="00BA4E30"/>
    <w:rsid w:val="00BB1363"/>
    <w:rsid w:val="00BB27A6"/>
    <w:rsid w:val="00BB4AC7"/>
    <w:rsid w:val="00BB5E5B"/>
    <w:rsid w:val="00BD7273"/>
    <w:rsid w:val="00BF077F"/>
    <w:rsid w:val="00BF1325"/>
    <w:rsid w:val="00BF25F1"/>
    <w:rsid w:val="00C12186"/>
    <w:rsid w:val="00C16564"/>
    <w:rsid w:val="00C16D36"/>
    <w:rsid w:val="00C33697"/>
    <w:rsid w:val="00C41B0B"/>
    <w:rsid w:val="00C41F5E"/>
    <w:rsid w:val="00C62D79"/>
    <w:rsid w:val="00C87756"/>
    <w:rsid w:val="00C95B62"/>
    <w:rsid w:val="00CA5C15"/>
    <w:rsid w:val="00CB6767"/>
    <w:rsid w:val="00CC4730"/>
    <w:rsid w:val="00CD6D6E"/>
    <w:rsid w:val="00CE2F19"/>
    <w:rsid w:val="00D00FB6"/>
    <w:rsid w:val="00D13091"/>
    <w:rsid w:val="00D14314"/>
    <w:rsid w:val="00D2004D"/>
    <w:rsid w:val="00D31AF1"/>
    <w:rsid w:val="00D85BA4"/>
    <w:rsid w:val="00D860A6"/>
    <w:rsid w:val="00D87F43"/>
    <w:rsid w:val="00D909BB"/>
    <w:rsid w:val="00D96678"/>
    <w:rsid w:val="00DA1FAA"/>
    <w:rsid w:val="00DB4B72"/>
    <w:rsid w:val="00DC5EDB"/>
    <w:rsid w:val="00DD47B3"/>
    <w:rsid w:val="00E01FDD"/>
    <w:rsid w:val="00E13D3D"/>
    <w:rsid w:val="00E246FE"/>
    <w:rsid w:val="00E34680"/>
    <w:rsid w:val="00E36F60"/>
    <w:rsid w:val="00E37A5D"/>
    <w:rsid w:val="00E4477C"/>
    <w:rsid w:val="00E615EA"/>
    <w:rsid w:val="00E638DF"/>
    <w:rsid w:val="00E7188C"/>
    <w:rsid w:val="00EA0653"/>
    <w:rsid w:val="00EA0F06"/>
    <w:rsid w:val="00EA5D3D"/>
    <w:rsid w:val="00EC3EBA"/>
    <w:rsid w:val="00EC4F09"/>
    <w:rsid w:val="00EC7D18"/>
    <w:rsid w:val="00ED20EC"/>
    <w:rsid w:val="00ED3932"/>
    <w:rsid w:val="00EE0C81"/>
    <w:rsid w:val="00EF0131"/>
    <w:rsid w:val="00EF0B47"/>
    <w:rsid w:val="00EF6EA6"/>
    <w:rsid w:val="00F028ED"/>
    <w:rsid w:val="00F0457F"/>
    <w:rsid w:val="00F06C97"/>
    <w:rsid w:val="00F120A8"/>
    <w:rsid w:val="00F36C1E"/>
    <w:rsid w:val="00F41ECC"/>
    <w:rsid w:val="00F7597C"/>
    <w:rsid w:val="00F866C1"/>
    <w:rsid w:val="00FA0AE5"/>
    <w:rsid w:val="00FB202A"/>
    <w:rsid w:val="00FB27DA"/>
    <w:rsid w:val="00FD5D6A"/>
    <w:rsid w:val="00FD6044"/>
    <w:rsid w:val="00FE02FA"/>
    <w:rsid w:val="00FF18F4"/>
    <w:rsid w:val="00FF7F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74161D"/>
  <w15:docId w15:val="{FC3C7F7E-0ACC-4248-A523-1191D8329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01B0B"/>
    <w:pPr>
      <w:keepNext/>
      <w:keepLines/>
      <w:spacing w:after="40"/>
      <w:outlineLvl w:val="0"/>
    </w:pPr>
    <w:rPr>
      <w:rFonts w:asciiTheme="majorHAnsi" w:eastAsiaTheme="majorEastAsia" w:hAnsiTheme="majorHAnsi" w:cstheme="majorBidi"/>
      <w:color w:val="348899"/>
      <w:sz w:val="28"/>
      <w:szCs w:val="28"/>
    </w:rPr>
  </w:style>
  <w:style w:type="paragraph" w:styleId="Titre2">
    <w:name w:val="heading 2"/>
    <w:basedOn w:val="Normal"/>
    <w:next w:val="Normal"/>
    <w:link w:val="Titre2Car"/>
    <w:uiPriority w:val="9"/>
    <w:semiHidden/>
    <w:unhideWhenUsed/>
    <w:qFormat/>
    <w:pPr>
      <w:keepNext/>
      <w:keepLines/>
      <w:spacing w:before="160"/>
      <w:outlineLvl w:val="1"/>
    </w:pPr>
    <w:rPr>
      <w:rFonts w:asciiTheme="majorHAnsi" w:eastAsiaTheme="majorEastAsia" w:hAnsiTheme="majorHAnsi" w:cstheme="majorBidi"/>
      <w:color w:val="404040" w:themeColor="text1" w:themeTint="BF"/>
      <w:sz w:val="24"/>
      <w:szCs w:val="24"/>
    </w:rPr>
  </w:style>
  <w:style w:type="paragraph" w:styleId="Titre3">
    <w:name w:val="heading 3"/>
    <w:basedOn w:val="Normal"/>
    <w:next w:val="Normal"/>
    <w:link w:val="Titre3Car"/>
    <w:uiPriority w:val="9"/>
    <w:semiHidden/>
    <w:unhideWhenUsed/>
    <w:qFormat/>
    <w:pPr>
      <w:keepNext/>
      <w:keepLines/>
      <w:spacing w:before="40"/>
      <w:outlineLvl w:val="2"/>
    </w:pPr>
    <w:rPr>
      <w:rFonts w:asciiTheme="majorHAnsi" w:eastAsiaTheme="majorEastAsia" w:hAnsiTheme="majorHAnsi" w:cstheme="majorBidi"/>
      <w:color w:val="B01513" w:themeColor="accent1"/>
      <w:sz w:val="22"/>
      <w:szCs w:val="22"/>
    </w:rPr>
  </w:style>
  <w:style w:type="paragraph" w:styleId="Titre4">
    <w:name w:val="heading 4"/>
    <w:basedOn w:val="Normal"/>
    <w:next w:val="Normal"/>
    <w:link w:val="Titre4Car"/>
    <w:uiPriority w:val="9"/>
    <w:semiHidden/>
    <w:unhideWhenUsed/>
    <w:qFormat/>
    <w:pPr>
      <w:keepNext/>
      <w:keepLines/>
      <w:spacing w:before="160"/>
      <w:outlineLvl w:val="3"/>
    </w:pPr>
    <w:rPr>
      <w:rFonts w:asciiTheme="majorHAnsi" w:eastAsiaTheme="majorEastAsia" w:hAnsiTheme="majorHAnsi" w:cstheme="majorBidi"/>
      <w:b/>
      <w:bCs/>
      <w:color w:val="000000" w:themeColor="text1"/>
      <w:sz w:val="20"/>
      <w:szCs w:val="20"/>
    </w:rPr>
  </w:style>
  <w:style w:type="paragraph" w:styleId="Titre5">
    <w:name w:val="heading 5"/>
    <w:basedOn w:val="Normal"/>
    <w:next w:val="Normal"/>
    <w:link w:val="Titre5Car"/>
    <w:uiPriority w:val="9"/>
    <w:semiHidden/>
    <w:unhideWhenUsed/>
    <w:qFormat/>
    <w:pPr>
      <w:keepNext/>
      <w:keepLines/>
      <w:spacing w:before="40"/>
      <w:outlineLvl w:val="4"/>
    </w:pPr>
    <w:rPr>
      <w:rFonts w:asciiTheme="majorHAnsi" w:eastAsiaTheme="majorEastAsia" w:hAnsiTheme="majorHAnsi" w:cstheme="majorBidi"/>
      <w:sz w:val="20"/>
      <w:szCs w:val="20"/>
    </w:rPr>
  </w:style>
  <w:style w:type="paragraph" w:styleId="Titre6">
    <w:name w:val="heading 6"/>
    <w:basedOn w:val="Normal"/>
    <w:next w:val="Normal"/>
    <w:link w:val="Titre6Car"/>
    <w:uiPriority w:val="9"/>
    <w:semiHidden/>
    <w:unhideWhenUsed/>
    <w:qFormat/>
    <w:pPr>
      <w:keepNext/>
      <w:keepLines/>
      <w:spacing w:before="160"/>
      <w:outlineLvl w:val="5"/>
    </w:pPr>
    <w:rPr>
      <w:rFonts w:asciiTheme="majorHAnsi" w:eastAsiaTheme="majorEastAsia" w:hAnsiTheme="majorHAnsi" w:cstheme="majorBidi"/>
      <w:b/>
      <w:bCs/>
      <w:i/>
      <w:iCs/>
      <w:sz w:val="20"/>
      <w:szCs w:val="20"/>
    </w:rPr>
  </w:style>
  <w:style w:type="paragraph" w:styleId="Titre7">
    <w:name w:val="heading 7"/>
    <w:basedOn w:val="Normal"/>
    <w:next w:val="Normal"/>
    <w:link w:val="Titre7Car"/>
    <w:uiPriority w:val="9"/>
    <w:semiHidden/>
    <w:unhideWhenUsed/>
    <w:qFormat/>
    <w:pPr>
      <w:keepNext/>
      <w:keepLines/>
      <w:spacing w:before="40"/>
      <w:outlineLvl w:val="6"/>
    </w:pPr>
    <w:rPr>
      <w:rFonts w:asciiTheme="majorHAnsi" w:eastAsiaTheme="majorEastAsia" w:hAnsiTheme="majorHAnsi" w:cstheme="majorBidi"/>
      <w:i/>
      <w:iCs/>
      <w:color w:val="000000" w:themeColor="text1"/>
      <w:sz w:val="20"/>
      <w:szCs w:val="20"/>
    </w:rPr>
  </w:style>
  <w:style w:type="paragraph" w:styleId="Titre8">
    <w:name w:val="heading 8"/>
    <w:basedOn w:val="Normal"/>
    <w:next w:val="Normal"/>
    <w:link w:val="Titre8Car"/>
    <w:uiPriority w:val="9"/>
    <w:semiHidden/>
    <w:unhideWhenUsed/>
    <w:qFormat/>
    <w:pPr>
      <w:keepNext/>
      <w:keepLines/>
      <w:spacing w:before="120"/>
      <w:outlineLvl w:val="7"/>
    </w:pPr>
    <w:rPr>
      <w:rFonts w:asciiTheme="majorHAnsi" w:eastAsiaTheme="majorEastAsia" w:hAnsiTheme="majorHAnsi" w:cstheme="majorBidi"/>
      <w:b/>
      <w:bCs/>
      <w:color w:val="000000" w:themeColor="text1"/>
    </w:rPr>
  </w:style>
  <w:style w:type="paragraph" w:styleId="Titre9">
    <w:name w:val="heading 9"/>
    <w:basedOn w:val="Normal"/>
    <w:next w:val="Normal"/>
    <w:link w:val="Titre9Car"/>
    <w:uiPriority w:val="9"/>
    <w:semiHidden/>
    <w:unhideWhenUsed/>
    <w:qFormat/>
    <w:pPr>
      <w:keepNext/>
      <w:keepLines/>
      <w:spacing w:before="40"/>
      <w:outlineLvl w:val="8"/>
    </w:pPr>
    <w:rPr>
      <w:rFonts w:asciiTheme="majorHAnsi" w:eastAsiaTheme="majorEastAsia" w:hAnsiTheme="majorHAnsi" w:cstheme="majorBidi"/>
      <w:b/>
      <w:bCs/>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itredulivre">
    <w:name w:val="Book Title"/>
    <w:basedOn w:val="Policepardfaut"/>
    <w:uiPriority w:val="33"/>
    <w:qFormat/>
    <w:rPr>
      <w:b/>
      <w:bCs/>
      <w:caps w:val="0"/>
      <w:smallCaps/>
      <w:spacing w:val="10"/>
    </w:rPr>
  </w:style>
  <w:style w:type="paragraph" w:styleId="Lgende">
    <w:name w:val="caption"/>
    <w:basedOn w:val="Normal"/>
    <w:next w:val="Normal"/>
    <w:uiPriority w:val="35"/>
    <w:semiHidden/>
    <w:unhideWhenUsed/>
    <w:qFormat/>
    <w:rPr>
      <w:b/>
      <w:bCs/>
      <w:smallCaps/>
      <w:color w:val="595959" w:themeColor="text1" w:themeTint="A6"/>
      <w:spacing w:val="6"/>
    </w:rPr>
  </w:style>
  <w:style w:type="character" w:styleId="Accentuation">
    <w:name w:val="Emphasis"/>
    <w:basedOn w:val="Policepardfaut"/>
    <w:uiPriority w:val="20"/>
    <w:qFormat/>
    <w:rPr>
      <w:i/>
      <w:iCs/>
      <w:color w:val="000000" w:themeColor="text1"/>
    </w:rPr>
  </w:style>
  <w:style w:type="character" w:customStyle="1" w:styleId="Titre1Car">
    <w:name w:val="Titre 1 Car"/>
    <w:basedOn w:val="Policepardfaut"/>
    <w:link w:val="Titre1"/>
    <w:uiPriority w:val="9"/>
    <w:rsid w:val="00401B0B"/>
    <w:rPr>
      <w:rFonts w:asciiTheme="majorHAnsi" w:eastAsiaTheme="majorEastAsia" w:hAnsiTheme="majorHAnsi" w:cstheme="majorBidi"/>
      <w:color w:val="348899"/>
      <w:sz w:val="28"/>
      <w:szCs w:val="28"/>
    </w:rPr>
  </w:style>
  <w:style w:type="character" w:customStyle="1" w:styleId="Titre2Car">
    <w:name w:val="Titre 2 Car"/>
    <w:basedOn w:val="Policepardfaut"/>
    <w:link w:val="Titre2"/>
    <w:uiPriority w:val="9"/>
    <w:semiHidden/>
    <w:rPr>
      <w:rFonts w:asciiTheme="majorHAnsi" w:eastAsiaTheme="majorEastAsia" w:hAnsiTheme="majorHAnsi" w:cstheme="majorBidi"/>
      <w:color w:val="404040" w:themeColor="text1" w:themeTint="BF"/>
      <w:sz w:val="24"/>
      <w:szCs w:val="24"/>
    </w:rPr>
  </w:style>
  <w:style w:type="character" w:customStyle="1" w:styleId="Titre3Car">
    <w:name w:val="Titre 3 Car"/>
    <w:basedOn w:val="Policepardfaut"/>
    <w:link w:val="Titre3"/>
    <w:uiPriority w:val="9"/>
    <w:semiHidden/>
    <w:rPr>
      <w:rFonts w:asciiTheme="majorHAnsi" w:eastAsiaTheme="majorEastAsia" w:hAnsiTheme="majorHAnsi" w:cstheme="majorBidi"/>
      <w:color w:val="B01513" w:themeColor="accent1"/>
      <w:sz w:val="22"/>
      <w:szCs w:val="22"/>
    </w:rPr>
  </w:style>
  <w:style w:type="character" w:customStyle="1" w:styleId="Titre4Car">
    <w:name w:val="Titre 4 Car"/>
    <w:basedOn w:val="Policepardfaut"/>
    <w:link w:val="Titre4"/>
    <w:uiPriority w:val="9"/>
    <w:semiHidden/>
    <w:rPr>
      <w:rFonts w:asciiTheme="majorHAnsi" w:eastAsiaTheme="majorEastAsia" w:hAnsiTheme="majorHAnsi" w:cstheme="majorBidi"/>
      <w:b/>
      <w:bCs/>
      <w:color w:val="000000" w:themeColor="text1"/>
      <w:sz w:val="20"/>
      <w:szCs w:val="20"/>
    </w:rPr>
  </w:style>
  <w:style w:type="character" w:customStyle="1" w:styleId="Titre5Car">
    <w:name w:val="Titre 5 Car"/>
    <w:basedOn w:val="Policepardfaut"/>
    <w:link w:val="Titre5"/>
    <w:uiPriority w:val="9"/>
    <w:semiHidden/>
    <w:rPr>
      <w:rFonts w:asciiTheme="majorHAnsi" w:eastAsiaTheme="majorEastAsia" w:hAnsiTheme="majorHAnsi" w:cstheme="majorBidi"/>
      <w:sz w:val="20"/>
      <w:szCs w:val="20"/>
    </w:rPr>
  </w:style>
  <w:style w:type="character" w:customStyle="1" w:styleId="Titre6Car">
    <w:name w:val="Titre 6 Car"/>
    <w:basedOn w:val="Policepardfaut"/>
    <w:link w:val="Titre6"/>
    <w:uiPriority w:val="9"/>
    <w:semiHidden/>
    <w:rPr>
      <w:rFonts w:asciiTheme="majorHAnsi" w:eastAsiaTheme="majorEastAsia" w:hAnsiTheme="majorHAnsi" w:cstheme="majorBidi"/>
      <w:b/>
      <w:bCs/>
      <w:i/>
      <w:iCs/>
      <w:sz w:val="20"/>
      <w:szCs w:val="20"/>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000000" w:themeColor="text1"/>
      <w:sz w:val="20"/>
      <w:szCs w:val="20"/>
    </w:rPr>
  </w:style>
  <w:style w:type="character" w:customStyle="1" w:styleId="Titre8Car">
    <w:name w:val="Titre 8 Car"/>
    <w:basedOn w:val="Policepardfaut"/>
    <w:link w:val="Titre8"/>
    <w:uiPriority w:val="9"/>
    <w:semiHidden/>
    <w:rPr>
      <w:rFonts w:asciiTheme="majorHAnsi" w:eastAsiaTheme="majorEastAsia" w:hAnsiTheme="majorHAnsi" w:cstheme="majorBidi"/>
      <w:b/>
      <w:bCs/>
      <w:color w:val="000000" w:themeColor="text1"/>
    </w:rPr>
  </w:style>
  <w:style w:type="character" w:customStyle="1" w:styleId="Titre9Car">
    <w:name w:val="Titre 9 Car"/>
    <w:basedOn w:val="Policepardfaut"/>
    <w:link w:val="Titre9"/>
    <w:uiPriority w:val="9"/>
    <w:semiHidden/>
    <w:rPr>
      <w:rFonts w:asciiTheme="majorHAnsi" w:eastAsiaTheme="majorEastAsia" w:hAnsiTheme="majorHAnsi" w:cstheme="majorBidi"/>
      <w:b/>
      <w:bCs/>
      <w:i/>
      <w:iCs/>
      <w:color w:val="000000" w:themeColor="text1"/>
    </w:rPr>
  </w:style>
  <w:style w:type="character" w:styleId="Emphaseintense">
    <w:name w:val="Intense Emphasis"/>
    <w:basedOn w:val="Policepardfaut"/>
    <w:uiPriority w:val="21"/>
    <w:qFormat/>
    <w:rPr>
      <w:b/>
      <w:bCs/>
      <w:i/>
      <w:iCs/>
      <w:color w:val="auto"/>
    </w:rPr>
  </w:style>
  <w:style w:type="paragraph" w:styleId="Citationintense">
    <w:name w:val="Intense Quote"/>
    <w:basedOn w:val="Normal"/>
    <w:next w:val="Normal"/>
    <w:link w:val="CitationintenseC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CitationintenseCar">
    <w:name w:val="Citation intense Car"/>
    <w:basedOn w:val="Policepardfaut"/>
    <w:link w:val="Citationintense"/>
    <w:uiPriority w:val="30"/>
    <w:rPr>
      <w:color w:val="B01513" w:themeColor="accent1"/>
      <w:sz w:val="28"/>
      <w:szCs w:val="28"/>
    </w:rPr>
  </w:style>
  <w:style w:type="character" w:styleId="Rfrenceintense">
    <w:name w:val="Intense Reference"/>
    <w:basedOn w:val="Policepardfaut"/>
    <w:uiPriority w:val="32"/>
    <w:qFormat/>
    <w:rPr>
      <w:b/>
      <w:bCs/>
      <w:caps w:val="0"/>
      <w:smallCaps/>
      <w:color w:val="auto"/>
      <w:spacing w:val="5"/>
      <w:u w:val="single"/>
    </w:rPr>
  </w:style>
  <w:style w:type="character" w:styleId="Lienhypertexte">
    <w:name w:val="Hyperlink"/>
    <w:basedOn w:val="Policepardfaut"/>
    <w:unhideWhenUsed/>
    <w:rPr>
      <w:color w:val="4FB8C1" w:themeColor="text2" w:themeTint="99"/>
      <w:u w:val="single"/>
    </w:rPr>
  </w:style>
  <w:style w:type="character" w:styleId="Lienhypertextesuivivisit">
    <w:name w:val="FollowedHyperlink"/>
    <w:basedOn w:val="Policepardfaut"/>
    <w:uiPriority w:val="99"/>
    <w:semiHidden/>
    <w:unhideWhenUsed/>
    <w:rPr>
      <w:color w:val="9DFFCB" w:themeColor="followedHyperlink"/>
      <w:u w:val="single"/>
    </w:rPr>
  </w:style>
  <w:style w:type="paragraph" w:styleId="Sansinterligne">
    <w:name w:val="No Spacing"/>
    <w:link w:val="SansinterligneCar"/>
    <w:uiPriority w:val="1"/>
    <w:qFormat/>
  </w:style>
  <w:style w:type="character" w:customStyle="1" w:styleId="SansinterligneCar">
    <w:name w:val="Sans interligne Car"/>
    <w:basedOn w:val="Policepardfaut"/>
    <w:link w:val="Sansinterligne"/>
    <w:uiPriority w:val="1"/>
  </w:style>
  <w:style w:type="paragraph" w:styleId="Citation">
    <w:name w:val="Quote"/>
    <w:basedOn w:val="Normal"/>
    <w:next w:val="Normal"/>
    <w:link w:val="CitationCar"/>
    <w:uiPriority w:val="29"/>
    <w:qFormat/>
    <w:pPr>
      <w:spacing w:before="160"/>
      <w:ind w:left="864" w:right="864"/>
    </w:pPr>
    <w:rPr>
      <w:rFonts w:asciiTheme="majorHAnsi" w:eastAsiaTheme="majorEastAsia" w:hAnsiTheme="majorHAnsi" w:cstheme="majorBidi"/>
    </w:rPr>
  </w:style>
  <w:style w:type="character" w:customStyle="1" w:styleId="CitationCar">
    <w:name w:val="Citation Car"/>
    <w:basedOn w:val="Policepardfaut"/>
    <w:link w:val="Citation"/>
    <w:uiPriority w:val="29"/>
    <w:rPr>
      <w:rFonts w:asciiTheme="majorHAnsi" w:eastAsiaTheme="majorEastAsia" w:hAnsiTheme="majorHAnsi" w:cstheme="majorBidi"/>
    </w:rPr>
  </w:style>
  <w:style w:type="character" w:styleId="lev">
    <w:name w:val="Strong"/>
    <w:basedOn w:val="Policepardfaut"/>
    <w:uiPriority w:val="22"/>
    <w:qFormat/>
    <w:rPr>
      <w:b/>
      <w:bCs/>
    </w:rPr>
  </w:style>
  <w:style w:type="paragraph" w:styleId="Sous-titre">
    <w:name w:val="Subtitle"/>
    <w:basedOn w:val="Normal"/>
    <w:next w:val="Normal"/>
    <w:link w:val="Sous-titreCar"/>
    <w:uiPriority w:val="11"/>
    <w:qFormat/>
    <w:pPr>
      <w:numPr>
        <w:ilvl w:val="1"/>
      </w:numPr>
    </w:pPr>
    <w:rPr>
      <w:sz w:val="28"/>
      <w:szCs w:val="28"/>
    </w:rPr>
  </w:style>
  <w:style w:type="character" w:customStyle="1" w:styleId="Sous-titreCar">
    <w:name w:val="Sous-titre Car"/>
    <w:basedOn w:val="Policepardfaut"/>
    <w:link w:val="Sous-titre"/>
    <w:uiPriority w:val="11"/>
    <w:rPr>
      <w:sz w:val="28"/>
      <w:szCs w:val="28"/>
    </w:rPr>
  </w:style>
  <w:style w:type="character" w:styleId="Emphaseple">
    <w:name w:val="Subtle Emphasis"/>
    <w:basedOn w:val="Policepardfaut"/>
    <w:uiPriority w:val="19"/>
    <w:qFormat/>
    <w:rPr>
      <w:i/>
      <w:iCs/>
      <w:color w:val="595959" w:themeColor="text1" w:themeTint="A6"/>
    </w:rPr>
  </w:style>
  <w:style w:type="character" w:styleId="Rfrenceple">
    <w:name w:val="Subtle Reference"/>
    <w:basedOn w:val="Policepardfaut"/>
    <w:uiPriority w:val="31"/>
    <w:qFormat/>
    <w:rPr>
      <w:caps w:val="0"/>
      <w:smallCaps/>
      <w:color w:val="404040" w:themeColor="text1" w:themeTint="BF"/>
      <w:u w:val="single" w:color="7F7F7F" w:themeColor="text1" w:themeTint="80"/>
    </w:rPr>
  </w:style>
  <w:style w:type="paragraph" w:styleId="Titre">
    <w:name w:val="Title"/>
    <w:basedOn w:val="Normal"/>
    <w:next w:val="Normal"/>
    <w:link w:val="TitreCar"/>
    <w:uiPriority w:val="10"/>
    <w:qFormat/>
    <w:rsid w:val="00401B0B"/>
    <w:pPr>
      <w:contextualSpacing/>
    </w:pPr>
    <w:rPr>
      <w:rFonts w:asciiTheme="majorHAnsi" w:eastAsiaTheme="majorEastAsia" w:hAnsiTheme="majorHAnsi" w:cstheme="majorBidi"/>
      <w:color w:val="348899"/>
      <w:kern w:val="28"/>
      <w:sz w:val="72"/>
      <w:szCs w:val="72"/>
    </w:rPr>
  </w:style>
  <w:style w:type="character" w:customStyle="1" w:styleId="TitreCar">
    <w:name w:val="Titre Car"/>
    <w:basedOn w:val="Policepardfaut"/>
    <w:link w:val="Titre"/>
    <w:uiPriority w:val="10"/>
    <w:rsid w:val="00401B0B"/>
    <w:rPr>
      <w:rFonts w:asciiTheme="majorHAnsi" w:eastAsiaTheme="majorEastAsia" w:hAnsiTheme="majorHAnsi" w:cstheme="majorBidi"/>
      <w:color w:val="348899"/>
      <w:kern w:val="28"/>
      <w:sz w:val="72"/>
      <w:szCs w:val="72"/>
    </w:rPr>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39"/>
    <w:rsid w:val="00241B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2263D9"/>
    <w:rPr>
      <w:rFonts w:ascii="Tahoma" w:hAnsi="Tahoma" w:cs="Tahoma"/>
      <w:sz w:val="16"/>
      <w:szCs w:val="16"/>
    </w:rPr>
  </w:style>
  <w:style w:type="character" w:customStyle="1" w:styleId="TextedebullesCar">
    <w:name w:val="Texte de bulles Car"/>
    <w:basedOn w:val="Policepardfaut"/>
    <w:link w:val="Textedebulles"/>
    <w:uiPriority w:val="99"/>
    <w:semiHidden/>
    <w:rsid w:val="002263D9"/>
    <w:rPr>
      <w:rFonts w:ascii="Tahoma" w:hAnsi="Tahoma" w:cs="Tahoma"/>
      <w:sz w:val="16"/>
      <w:szCs w:val="16"/>
    </w:rPr>
  </w:style>
  <w:style w:type="paragraph" w:styleId="En-tte">
    <w:name w:val="header"/>
    <w:basedOn w:val="Normal"/>
    <w:link w:val="En-tteCar"/>
    <w:uiPriority w:val="99"/>
    <w:unhideWhenUsed/>
    <w:rsid w:val="006C7E58"/>
    <w:pPr>
      <w:tabs>
        <w:tab w:val="center" w:pos="4536"/>
        <w:tab w:val="right" w:pos="9072"/>
      </w:tabs>
    </w:pPr>
  </w:style>
  <w:style w:type="character" w:customStyle="1" w:styleId="En-tteCar">
    <w:name w:val="En-tête Car"/>
    <w:basedOn w:val="Policepardfaut"/>
    <w:link w:val="En-tte"/>
    <w:uiPriority w:val="99"/>
    <w:rsid w:val="006C7E58"/>
  </w:style>
  <w:style w:type="paragraph" w:styleId="Pieddepage">
    <w:name w:val="footer"/>
    <w:basedOn w:val="Normal"/>
    <w:link w:val="PieddepageCar"/>
    <w:uiPriority w:val="99"/>
    <w:unhideWhenUsed/>
    <w:rsid w:val="006C7E58"/>
    <w:pPr>
      <w:tabs>
        <w:tab w:val="center" w:pos="4536"/>
        <w:tab w:val="right" w:pos="9072"/>
      </w:tabs>
    </w:pPr>
  </w:style>
  <w:style w:type="character" w:customStyle="1" w:styleId="PieddepageCar">
    <w:name w:val="Pied de page Car"/>
    <w:basedOn w:val="Policepardfaut"/>
    <w:link w:val="Pieddepage"/>
    <w:uiPriority w:val="99"/>
    <w:rsid w:val="006C7E58"/>
  </w:style>
  <w:style w:type="paragraph" w:customStyle="1" w:styleId="Standard">
    <w:name w:val="Standard"/>
    <w:rsid w:val="00E246FE"/>
    <w:pPr>
      <w:widowControl w:val="0"/>
      <w:suppressAutoHyphens/>
      <w:autoSpaceDN w:val="0"/>
      <w:textAlignment w:val="baseline"/>
    </w:pPr>
    <w:rPr>
      <w:rFonts w:ascii="Times New Roman" w:eastAsia="Andale Sans UI" w:hAnsi="Times New Roman" w:cs="Tahoma"/>
      <w:kern w:val="3"/>
      <w:sz w:val="24"/>
      <w:szCs w:val="24"/>
      <w:lang w:eastAsia="en-US" w:bidi="en-US"/>
    </w:rPr>
  </w:style>
  <w:style w:type="paragraph" w:styleId="NormalWeb">
    <w:name w:val="Normal (Web)"/>
    <w:basedOn w:val="Normal"/>
    <w:uiPriority w:val="99"/>
    <w:semiHidden/>
    <w:unhideWhenUsed/>
    <w:rsid w:val="00F028ED"/>
    <w:pPr>
      <w:spacing w:before="100" w:beforeAutospacing="1" w:after="100" w:afterAutospacing="1"/>
    </w:pPr>
    <w:rPr>
      <w:rFonts w:ascii="Times New Roman" w:eastAsia="Times New Roman" w:hAnsi="Times New Roman" w:cs="Times New Roman"/>
      <w:sz w:val="24"/>
      <w:szCs w:val="24"/>
      <w:lang w:val="fr-FR" w:eastAsia="fr-FR"/>
    </w:rPr>
  </w:style>
  <w:style w:type="paragraph" w:customStyle="1" w:styleId="TPnormal">
    <w:name w:val="TP normal"/>
    <w:basedOn w:val="Standard"/>
    <w:qFormat/>
    <w:rsid w:val="00125DCA"/>
    <w:pPr>
      <w:spacing w:before="240" w:after="60"/>
      <w:jc w:val="both"/>
    </w:pPr>
    <w:rPr>
      <w:rFonts w:asciiTheme="minorHAnsi" w:hAnsiTheme="minorHAnsi"/>
      <w:sz w:val="22"/>
      <w:lang w:val="fr-FR"/>
    </w:rPr>
  </w:style>
  <w:style w:type="paragraph" w:customStyle="1" w:styleId="TPnormalpuce1">
    <w:name w:val="TP normal puce 1"/>
    <w:basedOn w:val="Standard"/>
    <w:qFormat/>
    <w:rsid w:val="00EA0653"/>
    <w:pPr>
      <w:numPr>
        <w:numId w:val="15"/>
      </w:numPr>
      <w:spacing w:before="120" w:after="40"/>
      <w:jc w:val="both"/>
    </w:pPr>
    <w:rPr>
      <w:rFonts w:asciiTheme="minorHAnsi" w:hAnsiTheme="minorHAnsi"/>
      <w:iCs/>
      <w:sz w:val="22"/>
      <w:lang w:val="fr-FR"/>
    </w:rPr>
  </w:style>
  <w:style w:type="paragraph" w:customStyle="1" w:styleId="TPcran">
    <w:name w:val="TP écran"/>
    <w:basedOn w:val="TPnormal"/>
    <w:qFormat/>
    <w:rsid w:val="00125DCA"/>
    <w:pPr>
      <w:jc w:val="center"/>
    </w:pPr>
    <w:rPr>
      <w:noProof/>
    </w:rPr>
  </w:style>
  <w:style w:type="paragraph" w:customStyle="1" w:styleId="TPTitre">
    <w:name w:val="TP Titre"/>
    <w:basedOn w:val="Normal"/>
    <w:qFormat/>
    <w:rsid w:val="00494DCF"/>
    <w:pPr>
      <w:keepNext/>
      <w:spacing w:before="480" w:after="120"/>
    </w:pPr>
    <w:rPr>
      <w:color w:val="A6A6A6" w:themeColor="background1" w:themeShade="A6"/>
      <w:sz w:val="40"/>
      <w:szCs w:val="40"/>
      <w:lang w:val="fr-FR"/>
    </w:rPr>
  </w:style>
  <w:style w:type="character" w:styleId="Marquedecommentaire">
    <w:name w:val="annotation reference"/>
    <w:basedOn w:val="Policepardfaut"/>
    <w:uiPriority w:val="99"/>
    <w:semiHidden/>
    <w:unhideWhenUsed/>
    <w:rsid w:val="00106804"/>
    <w:rPr>
      <w:sz w:val="16"/>
      <w:szCs w:val="16"/>
    </w:rPr>
  </w:style>
  <w:style w:type="paragraph" w:styleId="Commentaire">
    <w:name w:val="annotation text"/>
    <w:basedOn w:val="Normal"/>
    <w:link w:val="CommentaireCar"/>
    <w:uiPriority w:val="99"/>
    <w:semiHidden/>
    <w:unhideWhenUsed/>
    <w:rsid w:val="00106804"/>
    <w:rPr>
      <w:sz w:val="20"/>
      <w:szCs w:val="20"/>
    </w:rPr>
  </w:style>
  <w:style w:type="character" w:customStyle="1" w:styleId="CommentaireCar">
    <w:name w:val="Commentaire Car"/>
    <w:basedOn w:val="Policepardfaut"/>
    <w:link w:val="Commentaire"/>
    <w:uiPriority w:val="99"/>
    <w:semiHidden/>
    <w:rsid w:val="00106804"/>
    <w:rPr>
      <w:sz w:val="20"/>
      <w:szCs w:val="20"/>
    </w:rPr>
  </w:style>
  <w:style w:type="paragraph" w:styleId="Objetducommentaire">
    <w:name w:val="annotation subject"/>
    <w:basedOn w:val="Commentaire"/>
    <w:next w:val="Commentaire"/>
    <w:link w:val="ObjetducommentaireCar"/>
    <w:uiPriority w:val="99"/>
    <w:semiHidden/>
    <w:unhideWhenUsed/>
    <w:rsid w:val="00106804"/>
    <w:rPr>
      <w:b/>
      <w:bCs/>
    </w:rPr>
  </w:style>
  <w:style w:type="character" w:customStyle="1" w:styleId="ObjetducommentaireCar">
    <w:name w:val="Objet du commentaire Car"/>
    <w:basedOn w:val="CommentaireCar"/>
    <w:link w:val="Objetducommentaire"/>
    <w:uiPriority w:val="99"/>
    <w:semiHidden/>
    <w:rsid w:val="00106804"/>
    <w:rPr>
      <w:b/>
      <w:bCs/>
      <w:sz w:val="20"/>
      <w:szCs w:val="20"/>
    </w:rPr>
  </w:style>
  <w:style w:type="paragraph" w:styleId="Listepuces">
    <w:name w:val="List Bullet"/>
    <w:basedOn w:val="Normal"/>
    <w:uiPriority w:val="99"/>
    <w:unhideWhenUsed/>
    <w:rsid w:val="005D3418"/>
    <w:pPr>
      <w:numPr>
        <w:numId w:val="3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47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14" Type="http://schemas.openxmlformats.org/officeDocument/2006/relationships/theme" Target="theme/theme1.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hervoche\AppData\Roaming\Microsoft\Templates\Conception%20Ion.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12A40510D27949A0EED36C18C19AB4" ma:contentTypeVersion="8" ma:contentTypeDescription="Crée un document." ma:contentTypeScope="" ma:versionID="364cd69fcd29cacc6c5514bd7dcd240c">
  <xsd:schema xmlns:xsd="http://www.w3.org/2001/XMLSchema" xmlns:xs="http://www.w3.org/2001/XMLSchema" xmlns:p="http://schemas.microsoft.com/office/2006/metadata/properties" xmlns:ns2="137040ba-010e-404a-853c-d6f0216fd925" targetNamespace="http://schemas.microsoft.com/office/2006/metadata/properties" ma:root="true" ma:fieldsID="62183940d33720f8b68dbed80daba725" ns2:_="">
    <xsd:import namespace="137040ba-010e-404a-853c-d6f0216fd92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7040ba-010e-404a-853c-d6f0216fd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993FC970-F097-4176-94D5-E0A5859389CA}"/>
</file>

<file path=customXml/itemProps2.xml><?xml version="1.0" encoding="utf-8"?>
<ds:datastoreItem xmlns:ds="http://schemas.openxmlformats.org/officeDocument/2006/customXml" ds:itemID="{5BFC6F02-0E8D-4BAE-97EB-43CC54BB33CD}">
  <ds:schemaRefs>
    <ds:schemaRef ds:uri="http://schemas.microsoft.com/office/2006/metadata/properties"/>
    <ds:schemaRef ds:uri="http://schemas.microsoft.com/office/infopath/2007/PartnerControls"/>
    <ds:schemaRef ds:uri="48513151-72dc-4d20-a25c-0c8180736831"/>
  </ds:schemaRefs>
</ds:datastoreItem>
</file>

<file path=customXml/itemProps3.xml><?xml version="1.0" encoding="utf-8"?>
<ds:datastoreItem xmlns:ds="http://schemas.openxmlformats.org/officeDocument/2006/customXml" ds:itemID="{1AFB7E5E-BCED-47BD-A816-C93A236F8E6B}">
  <ds:schemaRefs>
    <ds:schemaRef ds:uri="http://schemas.microsoft.com/sharepoint/v3/contenttype/forms"/>
  </ds:schemaRefs>
</ds:datastoreItem>
</file>

<file path=customXml/itemProps4.xml><?xml version="1.0" encoding="utf-8"?>
<ds:datastoreItem xmlns:ds="http://schemas.openxmlformats.org/officeDocument/2006/customXml" ds:itemID="{3F767EA6-4532-43A9-8E1C-89C638BB1F74}">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Conception Ion.dotx</Template>
  <TotalTime>105</TotalTime>
  <Pages>4</Pages>
  <Words>896</Words>
  <Characters>4934</Characters>
  <Application>Microsoft Office Word</Application>
  <DocSecurity>0</DocSecurity>
  <Lines>41</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Editions Eni</Company>
  <LinksUpToDate>false</LinksUpToDate>
  <CharactersWithSpaces>5819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Nathalie HERVOCHE</dc:creator>
  <cp:lastModifiedBy>BOISGONTIER Herve</cp:lastModifiedBy>
  <cp:revision>8</cp:revision>
  <cp:lastPrinted>2017-12-06T08:46:00Z</cp:lastPrinted>
  <dcterms:created xsi:type="dcterms:W3CDTF">2018-10-18T15:32:00Z</dcterms:created>
  <dcterms:modified xsi:type="dcterms:W3CDTF">2018-10-19T09:42:00Z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y fmtid="{D5CDD505-2E9C-101B-9397-08002B2CF9AE}" pid="3" name="ContentTypeId">
    <vt:lpwstr>0x0101000912A40510D27949A0EED36C18C19AB4</vt:lpwstr>
  </property>
  <property fmtid="{D5CDD505-2E9C-101B-9397-08002B2CF9AE}" pid="4" name="_dlc_DocIdItemGuid">
    <vt:lpwstr>21ad9fbc-61c8-4f6b-a640-604698f1b57d</vt:lpwstr>
  </property>
</Properties>
</file>